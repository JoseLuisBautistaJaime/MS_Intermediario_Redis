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AD5E" w14:textId="741CA6E5" w:rsidR="006E65B4" w:rsidRDefault="00F4483B" w:rsidP="00BA6E3C">
      <w:pPr>
        <w:rPr>
          <w:rFonts w:ascii="Calibri" w:eastAsia="Times New Roman" w:hAnsi="Calibri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9CFDB" wp14:editId="029DA173">
            <wp:simplePos x="0" y="0"/>
            <wp:positionH relativeFrom="margin">
              <wp:posOffset>5324475</wp:posOffset>
            </wp:positionH>
            <wp:positionV relativeFrom="margin">
              <wp:posOffset>-809625</wp:posOffset>
            </wp:positionV>
            <wp:extent cx="1690254" cy="2611971"/>
            <wp:effectExtent l="0" t="0" r="5715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ja-Membretada-0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7" t="27381" r="27171"/>
                    <a:stretch/>
                  </pic:blipFill>
                  <pic:spPr bwMode="auto">
                    <a:xfrm>
                      <a:off x="0" y="0"/>
                      <a:ext cx="1690254" cy="261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5B4">
        <w:rPr>
          <w:rFonts w:ascii="Calibri" w:eastAsia="Times New Roman" w:hAnsi="Calibri" w:cs="Times New Roman"/>
        </w:rPr>
        <w:t xml:space="preserve"> </w:t>
      </w:r>
    </w:p>
    <w:sdt>
      <w:sdtPr>
        <w:rPr>
          <w:rFonts w:ascii="Calibri" w:eastAsia="Times New Roman" w:hAnsi="Calibri" w:cs="Times New Roman"/>
        </w:rPr>
        <w:id w:val="-153456174"/>
        <w:docPartObj>
          <w:docPartGallery w:val="Cover Pages"/>
          <w:docPartUnique/>
        </w:docPartObj>
      </w:sdtPr>
      <w:sdtEndPr/>
      <w:sdtContent>
        <w:p w14:paraId="10D776C1" w14:textId="37EC4F73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</w:p>
        <w:p w14:paraId="34F37ABE" w14:textId="3DF9750C" w:rsidR="00BA6E3C" w:rsidRPr="00BA6E3C" w:rsidRDefault="00F96BDB" w:rsidP="00C46A67">
          <w:pPr>
            <w:jc w:val="center"/>
            <w:rPr>
              <w:rFonts w:ascii="Calibri Light" w:eastAsia="Times New Roman" w:hAnsi="Calibri Light" w:cs="Times New Roman"/>
              <w:color w:val="7B230B"/>
              <w:sz w:val="36"/>
              <w:szCs w:val="36"/>
            </w:rPr>
          </w:pPr>
          <w:r w:rsidRPr="00BA6E3C">
            <w:rPr>
              <w:rFonts w:ascii="Calibri" w:eastAsia="Times New Roman" w:hAnsi="Calibri" w:cs="Times New Roman"/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4C5B4E0" wp14:editId="20BBE0B5">
                    <wp:simplePos x="0" y="0"/>
                    <wp:positionH relativeFrom="margin">
                      <wp:posOffset>714375</wp:posOffset>
                    </wp:positionH>
                    <wp:positionV relativeFrom="page">
                      <wp:posOffset>2675890</wp:posOffset>
                    </wp:positionV>
                    <wp:extent cx="4686300" cy="6932295"/>
                    <wp:effectExtent l="0" t="0" r="10795" b="19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932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80856A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Qa1ki0</w:t>
                                </w:r>
                              </w:p>
                              <w:p w14:paraId="678AF9DD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9A082A1" w14:textId="77777777" w:rsidR="00B01E3B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7DC0312D" w14:textId="77777777" w:rsidR="00B01E3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 xml:space="preserve">Ms </w:t>
                                </w:r>
                                <w:r w:rsidRPr="00DC74C6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intermediario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Pr="00DC74C6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redis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.</w:t>
                                </w:r>
                              </w:p>
                              <w:p w14:paraId="512B919E" w14:textId="77777777" w:rsidR="00B01E3B" w:rsidRPr="008010E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0F7E476C" w14:textId="77777777" w:rsidR="00B01E3B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Infoprenda</w:t>
                                </w:r>
                                <w:r w:rsidRPr="00487485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  <w:t>.</w:t>
                                </w:r>
                              </w:p>
                              <w:p w14:paraId="7A86B8B9" w14:textId="77777777" w:rsidR="00B01E3B" w:rsidRPr="005D1DA8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1D697DC8" w14:textId="484E34F6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82495D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Pruebas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r w:rsidRPr="0082495D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unitarias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.</w:t>
                                </w:r>
                              </w:p>
                              <w:p w14:paraId="730B1CC6" w14:textId="77777777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98002E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0C5BBDD6" w14:textId="77777777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70"/>
                                    <w:szCs w:val="70"/>
                                    <w:lang w:val="en-US"/>
                                  </w:rPr>
                                </w:pP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70"/>
                                    <w:szCs w:val="70"/>
                                    <w:lang w:val="en-US"/>
                                  </w:rPr>
                                  <w:t>S P S</w:t>
                                </w:r>
                              </w:p>
                              <w:p w14:paraId="368E6F6B" w14:textId="77777777" w:rsidR="00B01E3B" w:rsidRPr="00934B73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934B73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48"/>
                                    <w:szCs w:val="48"/>
                                    <w:lang w:val="en-US"/>
                                  </w:rPr>
                                  <w:t>TECH IS NOW</w:t>
                                </w:r>
                              </w:p>
                              <w:p w14:paraId="115529F3" w14:textId="77777777" w:rsidR="00B01E3B" w:rsidRPr="00934B73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0B370D19" w14:textId="77777777" w:rsidR="00B01E3B" w:rsidRPr="00934B73" w:rsidRDefault="00B01E3B" w:rsidP="00B01E3B">
                                <w:pPr>
                                  <w:spacing w:after="0"/>
                                  <w:rPr>
                                    <w:rFonts w:ascii="Calibri" w:hAnsi="Calibri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</w:p>
                              <w:p w14:paraId="59FE25F0" w14:textId="53C48DEB" w:rsidR="00B01E3B" w:rsidRPr="00A5709F" w:rsidRDefault="00B01E3B" w:rsidP="00B01E3B">
                                <w:pPr>
                                  <w:spacing w:after="0"/>
                                  <w:jc w:val="center"/>
                                  <w:rPr>
                                    <w:rFonts w:ascii="Calibri" w:hAnsi="Calibri" w:cs="Arial"/>
                                    <w:b/>
                                    <w:color w:val="98002E"/>
                                    <w:sz w:val="36"/>
                                    <w:szCs w:val="36"/>
                                  </w:rPr>
                                </w:pP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sz w:val="36"/>
                                    <w:szCs w:val="36"/>
                                  </w:rPr>
                                  <w:t>Fecha: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365F9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 w:rsidRPr="00A5709F">
                                  <w:rPr>
                                    <w:rFonts w:ascii="Calibri" w:hAnsi="Calibri" w:cs="Arial"/>
                                    <w:b/>
                                    <w:color w:val="008080"/>
                                    <w:sz w:val="36"/>
                                    <w:szCs w:val="36"/>
                                  </w:rPr>
                                  <w:t>/09/2021</w:t>
                                </w:r>
                              </w:p>
                              <w:p w14:paraId="06024853" w14:textId="77777777" w:rsidR="00B01E3B" w:rsidRPr="00A5709F" w:rsidRDefault="00B01E3B" w:rsidP="00B01E3B">
                                <w:pPr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A5709F"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DE SERVICIOS </w:t>
                                </w:r>
                                <w:r w:rsidRPr="00A5709F">
                                  <w:rPr>
                                    <w:rFonts w:ascii="Museo Sans For Dell" w:hAnsi="Museo Sans For Dell"/>
                                    <w:b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S P S</w:t>
                                </w:r>
                              </w:p>
                              <w:p w14:paraId="209D4D5B" w14:textId="77777777" w:rsidR="00B01E3B" w:rsidRPr="00BD626B" w:rsidRDefault="00B01E3B" w:rsidP="00B01E3B">
                                <w:pPr>
                                  <w:pStyle w:val="Sinespaciado2"/>
                                  <w:jc w:val="both"/>
                                  <w:rPr>
                                    <w:rFonts w:ascii="Museo Sans For Dell" w:hAnsi="Museo Sans For Dell"/>
                                    <w:color w:val="FFFFFF"/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Museo Sans For Dell" w:hAnsi="Museo Sans For Dell"/>
                                    <w:color w:val="FFFFFF"/>
                                    <w:sz w:val="40"/>
                                    <w:szCs w:val="40"/>
                                    <w:lang w:val="es-MX"/>
                                  </w:rPr>
                                  <w:t>Contabilidad Electrónica API</w:t>
                                </w:r>
                              </w:p>
                              <w:p w14:paraId="58E594E5" w14:textId="56FE4DF6" w:rsidR="00422613" w:rsidRPr="00B07174" w:rsidRDefault="00422613" w:rsidP="005359A9">
                                <w:pPr>
                                  <w:pStyle w:val="Sinespaciado"/>
                                  <w:spacing w:before="80" w:after="40"/>
                                  <w:rPr>
                                    <w:rFonts w:ascii="Calibri Light" w:eastAsia="Times New Roman" w:hAnsi="Calibri Light" w:cs="Times New Roman"/>
                                    <w:color w:val="A5300F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B4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56.25pt;margin-top:210.7pt;width:369pt;height:545.85pt;z-index:251658240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" filled="f" stroked="f" strokeweight=".5pt">
                    <v:textbox inset="0,0,0,0">
                      <w:txbxContent>
                        <w:p w14:paraId="1280856A" w14:textId="77777777" w:rsidR="00B01E3B" w:rsidRDefault="00B01E3B" w:rsidP="00B01E3B">
                          <w:pPr>
                            <w:spacing w:after="0"/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>Qa1ki0</w:t>
                          </w:r>
                        </w:p>
                        <w:p w14:paraId="678AF9DD" w14:textId="77777777" w:rsidR="00B01E3B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59A082A1" w14:textId="77777777" w:rsidR="00B01E3B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7DC0312D" w14:textId="77777777" w:rsidR="00B01E3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 xml:space="preserve">Ms </w:t>
                          </w:r>
                          <w:r w:rsidRPr="00DC74C6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intermediario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 xml:space="preserve"> </w:t>
                          </w:r>
                          <w:r w:rsidRPr="00DC74C6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redis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.</w:t>
                          </w:r>
                        </w:p>
                        <w:p w14:paraId="512B919E" w14:textId="77777777" w:rsidR="00B01E3B" w:rsidRPr="008010E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0F7E476C" w14:textId="77777777" w:rsidR="00B01E3B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Infoprenda</w:t>
                          </w:r>
                          <w:r w:rsidRPr="00487485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  <w:t>.</w:t>
                          </w:r>
                        </w:p>
                        <w:p w14:paraId="7A86B8B9" w14:textId="77777777" w:rsidR="00B01E3B" w:rsidRPr="005D1DA8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</w:rPr>
                          </w:pPr>
                        </w:p>
                        <w:p w14:paraId="1D697DC8" w14:textId="484E34F6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</w:pPr>
                          <w:r w:rsidRPr="0082495D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Pruebas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r w:rsidRPr="0082495D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unitarias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.</w:t>
                          </w:r>
                        </w:p>
                        <w:p w14:paraId="730B1CC6" w14:textId="77777777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98002E"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0C5BBDD6" w14:textId="77777777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70"/>
                              <w:szCs w:val="70"/>
                              <w:lang w:val="en-US"/>
                            </w:rPr>
                          </w:pP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70"/>
                              <w:szCs w:val="70"/>
                              <w:lang w:val="en-US"/>
                            </w:rPr>
                            <w:t>S P S</w:t>
                          </w:r>
                        </w:p>
                        <w:p w14:paraId="368E6F6B" w14:textId="77777777" w:rsidR="00B01E3B" w:rsidRPr="00934B73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</w:pPr>
                          <w:r w:rsidRPr="00934B73">
                            <w:rPr>
                              <w:rFonts w:ascii="Calibri" w:hAnsi="Calibri" w:cs="Arial"/>
                              <w:b/>
                              <w:color w:val="008080"/>
                              <w:sz w:val="48"/>
                              <w:szCs w:val="48"/>
                              <w:lang w:val="en-US"/>
                            </w:rPr>
                            <w:t>TECH IS NOW</w:t>
                          </w:r>
                        </w:p>
                        <w:p w14:paraId="115529F3" w14:textId="77777777" w:rsidR="00B01E3B" w:rsidRPr="00934B73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0B370D19" w14:textId="77777777" w:rsidR="00B01E3B" w:rsidRPr="00934B73" w:rsidRDefault="00B01E3B" w:rsidP="00B01E3B">
                          <w:pPr>
                            <w:spacing w:after="0"/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</w:p>
                        <w:p w14:paraId="59FE25F0" w14:textId="53C48DEB" w:rsidR="00B01E3B" w:rsidRPr="00A5709F" w:rsidRDefault="00B01E3B" w:rsidP="00B01E3B">
                          <w:pPr>
                            <w:spacing w:after="0"/>
                            <w:jc w:val="center"/>
                            <w:rPr>
                              <w:rFonts w:ascii="Calibri" w:hAnsi="Calibri" w:cs="Arial"/>
                              <w:b/>
                              <w:color w:val="98002E"/>
                              <w:sz w:val="36"/>
                              <w:szCs w:val="36"/>
                            </w:rPr>
                          </w:pPr>
                          <w:r w:rsidRPr="00A5709F">
                            <w:rPr>
                              <w:rFonts w:ascii="Calibri" w:hAnsi="Calibri" w:cs="Arial"/>
                              <w:b/>
                              <w:sz w:val="36"/>
                              <w:szCs w:val="36"/>
                            </w:rPr>
                            <w:t>Fecha: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365F9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Arial"/>
                              <w:b/>
                              <w:color w:val="008080"/>
                              <w:sz w:val="36"/>
                              <w:szCs w:val="36"/>
                            </w:rPr>
                            <w:t>10</w:t>
                          </w:r>
                          <w:r w:rsidRPr="00A5709F">
                            <w:rPr>
                              <w:rFonts w:ascii="Calibri" w:hAnsi="Calibri" w:cs="Arial"/>
                              <w:b/>
                              <w:color w:val="008080"/>
                              <w:sz w:val="36"/>
                              <w:szCs w:val="36"/>
                            </w:rPr>
                            <w:t>/09/2021</w:t>
                          </w:r>
                        </w:p>
                        <w:p w14:paraId="06024853" w14:textId="77777777" w:rsidR="00B01E3B" w:rsidRPr="00A5709F" w:rsidRDefault="00B01E3B" w:rsidP="00B01E3B">
                          <w:pPr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A5709F"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60"/>
                              <w:szCs w:val="60"/>
                            </w:rPr>
                            <w:t xml:space="preserve">DE SERVICIOS </w:t>
                          </w:r>
                          <w:r w:rsidRPr="00A5709F">
                            <w:rPr>
                              <w:rFonts w:ascii="Museo Sans For Dell" w:hAnsi="Museo Sans For Dell"/>
                              <w:b/>
                              <w:color w:val="FFFFFF" w:themeColor="background1"/>
                              <w:sz w:val="100"/>
                              <w:szCs w:val="100"/>
                            </w:rPr>
                            <w:t>S P S</w:t>
                          </w:r>
                        </w:p>
                        <w:p w14:paraId="209D4D5B" w14:textId="77777777" w:rsidR="00B01E3B" w:rsidRPr="00BD626B" w:rsidRDefault="00B01E3B" w:rsidP="00B01E3B">
                          <w:pPr>
                            <w:pStyle w:val="Sinespaciado2"/>
                            <w:jc w:val="both"/>
                            <w:rPr>
                              <w:rFonts w:ascii="Museo Sans For Dell" w:hAnsi="Museo Sans For Dell"/>
                              <w:color w:val="FFFFFF"/>
                              <w:sz w:val="40"/>
                              <w:szCs w:val="40"/>
                              <w:lang w:val="es-MX"/>
                            </w:rPr>
                          </w:pPr>
                          <w:r>
                            <w:rPr>
                              <w:rFonts w:ascii="Museo Sans For Dell" w:hAnsi="Museo Sans For Dell"/>
                              <w:color w:val="FFFFFF"/>
                              <w:sz w:val="40"/>
                              <w:szCs w:val="40"/>
                              <w:lang w:val="es-MX"/>
                            </w:rPr>
                            <w:t>Contabilidad Electrónica API</w:t>
                          </w:r>
                        </w:p>
                        <w:p w14:paraId="58E594E5" w14:textId="56FE4DF6" w:rsidR="00422613" w:rsidRPr="00B07174" w:rsidRDefault="00422613" w:rsidP="005359A9">
                          <w:pPr>
                            <w:pStyle w:val="Sinespaciado"/>
                            <w:spacing w:before="80" w:after="40"/>
                            <w:rPr>
                              <w:rFonts w:ascii="Calibri Light" w:eastAsia="Times New Roman" w:hAnsi="Calibri Light" w:cs="Times New Roman"/>
                              <w:color w:val="A5300F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6E3C" w:rsidRPr="00BA6E3C">
            <w:rPr>
              <w:rFonts w:ascii="Calibri" w:eastAsia="Times New Roman" w:hAnsi="Calibri" w:cs="Times New Roman"/>
            </w:rPr>
            <w:br w:type="page"/>
          </w:r>
        </w:p>
      </w:sdtContent>
    </w:sdt>
    <w:bookmarkStart w:id="0" w:name="_Toc5191166" w:displacedByCustomXml="next"/>
    <w:sdt>
      <w:sdtPr>
        <w:rPr>
          <w:rFonts w:ascii="Calibri" w:eastAsia="Calibri" w:hAnsi="Calibri" w:cs="Times New Roman"/>
          <w:caps/>
        </w:rPr>
        <w:id w:val="28786035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aps w:val="0"/>
          <w:noProof/>
        </w:rPr>
      </w:sdtEndPr>
      <w:sdtContent>
        <w:p w14:paraId="7BB8A070" w14:textId="77777777" w:rsidR="00BA6E3C" w:rsidRPr="00F4483B" w:rsidRDefault="00F96BDB" w:rsidP="002B6799">
          <w:pPr>
            <w:rPr>
              <w:rStyle w:val="NMPTitulo1Car"/>
              <w:color w:val="009999"/>
            </w:rPr>
          </w:pPr>
          <w:r w:rsidRPr="00F4483B">
            <w:rPr>
              <w:rStyle w:val="NMPTitulo1Car"/>
              <w:color w:val="009999"/>
            </w:rPr>
            <w:t>Tabla de contenido</w:t>
          </w:r>
          <w:bookmarkEnd w:id="0"/>
        </w:p>
        <w:p w14:paraId="62CC9B0F" w14:textId="319501AB" w:rsidR="00B31C3F" w:rsidRDefault="00BA6E3C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F326AD">
            <w:rPr>
              <w:rFonts w:ascii="Calibri" w:eastAsia="Times New Roman" w:hAnsi="Calibri" w:cs="Times New Roman"/>
            </w:rPr>
            <w:fldChar w:fldCharType="begin"/>
          </w:r>
          <w:r w:rsidRPr="00F326AD">
            <w:rPr>
              <w:rFonts w:ascii="Calibri" w:eastAsia="Times New Roman" w:hAnsi="Calibri" w:cs="Times New Roman"/>
            </w:rPr>
            <w:instrText xml:space="preserve"> TOC \o "1-3" \h \z \u </w:instrText>
          </w:r>
          <w:r w:rsidRPr="00F326AD">
            <w:rPr>
              <w:rFonts w:ascii="Calibri" w:eastAsia="Times New Roman" w:hAnsi="Calibri" w:cs="Times New Roman"/>
            </w:rPr>
            <w:fldChar w:fldCharType="separate"/>
          </w:r>
          <w:hyperlink w:anchor="_Toc82437654" w:history="1">
            <w:r w:rsidR="00B31C3F" w:rsidRPr="004D3968">
              <w:rPr>
                <w:rStyle w:val="Hipervnculo"/>
                <w:noProof/>
              </w:rPr>
              <w:t>Historial de Revisiones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_Toc82437654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2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E658A9B" w14:textId="22EC54B6" w:rsidR="00B31C3F" w:rsidRDefault="00717E2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5" w:history="1">
            <w:r w:rsidR="00B31C3F" w:rsidRPr="004D3968">
              <w:rPr>
                <w:rStyle w:val="Hipervnculo"/>
                <w:noProof/>
              </w:rPr>
              <w:t>Objetivos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_Toc82437655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78833552" w14:textId="37762113" w:rsidR="00B31C3F" w:rsidRDefault="00717E2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6" w:history="1">
            <w:r w:rsidR="00B31C3F" w:rsidRPr="004D3968">
              <w:rPr>
                <w:rStyle w:val="Hipervnculo"/>
                <w:noProof/>
              </w:rPr>
              <w:t>Plan De Pruebas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_Toc82437656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CA182E6" w14:textId="1BB6AFFB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7" w:history="1">
            <w:r w:rsidR="00B31C3F" w:rsidRPr="004D3968">
              <w:rPr>
                <w:rStyle w:val="Hipervnculo"/>
                <w:noProof/>
              </w:rPr>
              <w:t>C1.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Ok.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_Toc82437657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4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3B2791FD" w14:textId="7ED0C633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8" w:history="1">
            <w:r w:rsidR="00B31C3F" w:rsidRPr="004D3968">
              <w:rPr>
                <w:rStyle w:val="Hipervnculo"/>
                <w:noProof/>
              </w:rPr>
              <w:t>C2.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BadRequest.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_Toc82437658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7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781867FB" w14:textId="2A3605E8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59" w:history="1">
            <w:r w:rsidR="00B31C3F" w:rsidRPr="004D3968">
              <w:rPr>
                <w:rStyle w:val="Hipervnculo"/>
                <w:noProof/>
              </w:rPr>
              <w:t>C3.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Almacenar una partida - Unauthorized.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_Toc82437659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9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5B59F68D" w14:textId="5DFF66FE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0" w:history="1">
            <w:r w:rsidR="00B31C3F" w:rsidRPr="004D3968">
              <w:rPr>
                <w:rStyle w:val="Hipervnculo"/>
                <w:noProof/>
              </w:rPr>
              <w:t>C4.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Recuperar partidas - Ok.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_Toc82437660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11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25546E7E" w14:textId="5589C6F8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1" w:history="1">
            <w:r w:rsidR="00B31C3F" w:rsidRPr="004D3968">
              <w:rPr>
                <w:rStyle w:val="Hipervnculo"/>
                <w:noProof/>
              </w:rPr>
              <w:t>C5.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Recuperar partidas - SinResultados.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_Toc82437661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13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331FA780" w14:textId="4EB571F8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2" w:history="1">
            <w:r w:rsidR="00B31C3F" w:rsidRPr="004D3968">
              <w:rPr>
                <w:rStyle w:val="Hipervnculo"/>
                <w:noProof/>
              </w:rPr>
              <w:t>C6.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Entpoint - No existente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_Toc82437662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15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6069972A" w14:textId="07F2068B" w:rsidR="00B31C3F" w:rsidRDefault="00717E27">
          <w:pPr>
            <w:pStyle w:val="TDC3"/>
            <w:tabs>
              <w:tab w:val="left" w:pos="1100"/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2437663" w:history="1">
            <w:r w:rsidR="00B31C3F" w:rsidRPr="004D3968">
              <w:rPr>
                <w:rStyle w:val="Hipervnculo"/>
                <w:noProof/>
              </w:rPr>
              <w:t>C7.</w:t>
            </w:r>
            <w:r w:rsidR="00B31C3F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B31C3F" w:rsidRPr="004D3968">
              <w:rPr>
                <w:rStyle w:val="Hipervnculo"/>
                <w:noProof/>
              </w:rPr>
              <w:t>HealthCheck</w:t>
            </w:r>
            <w:r w:rsidR="00B31C3F">
              <w:rPr>
                <w:noProof/>
                <w:webHidden/>
              </w:rPr>
              <w:tab/>
            </w:r>
            <w:r w:rsidR="00B31C3F">
              <w:rPr>
                <w:noProof/>
                <w:webHidden/>
              </w:rPr>
              <w:fldChar w:fldCharType="begin"/>
            </w:r>
            <w:r w:rsidR="00B31C3F">
              <w:rPr>
                <w:noProof/>
                <w:webHidden/>
              </w:rPr>
              <w:instrText xml:space="preserve"> PAGEREF _Toc82437663 \h </w:instrText>
            </w:r>
            <w:r w:rsidR="00B31C3F">
              <w:rPr>
                <w:noProof/>
                <w:webHidden/>
              </w:rPr>
            </w:r>
            <w:r w:rsidR="00B31C3F">
              <w:rPr>
                <w:noProof/>
                <w:webHidden/>
              </w:rPr>
              <w:fldChar w:fldCharType="separate"/>
            </w:r>
            <w:r w:rsidR="00B31C3F">
              <w:rPr>
                <w:noProof/>
                <w:webHidden/>
              </w:rPr>
              <w:t>17</w:t>
            </w:r>
            <w:r w:rsidR="00B31C3F">
              <w:rPr>
                <w:noProof/>
                <w:webHidden/>
              </w:rPr>
              <w:fldChar w:fldCharType="end"/>
            </w:r>
          </w:hyperlink>
        </w:p>
        <w:p w14:paraId="0FAF8931" w14:textId="4DD912E7" w:rsidR="00BA6E3C" w:rsidRPr="00BA6E3C" w:rsidRDefault="00BA6E3C" w:rsidP="00BA6E3C">
          <w:pPr>
            <w:rPr>
              <w:rFonts w:ascii="Calibri" w:eastAsia="Times New Roman" w:hAnsi="Calibri" w:cs="Times New Roman"/>
            </w:rPr>
          </w:pPr>
          <w:r w:rsidRPr="00F326AD">
            <w:rPr>
              <w:rFonts w:ascii="Calibri" w:eastAsia="Times New Roman" w:hAnsi="Calibri" w:cs="Times New Roman"/>
              <w:b/>
              <w:bCs/>
              <w:noProof/>
            </w:rPr>
            <w:fldChar w:fldCharType="end"/>
          </w:r>
        </w:p>
      </w:sdtContent>
    </w:sdt>
    <w:p w14:paraId="583793C4" w14:textId="77777777" w:rsidR="00F4483B" w:rsidRPr="00F4483B" w:rsidRDefault="00F4483B" w:rsidP="00F4483B"/>
    <w:p w14:paraId="3A0F691C" w14:textId="77777777" w:rsidR="00F4483B" w:rsidRPr="00F4483B" w:rsidRDefault="00F4483B" w:rsidP="00F4483B"/>
    <w:p w14:paraId="4776BCD0" w14:textId="77777777" w:rsidR="00F4483B" w:rsidRPr="00F4483B" w:rsidRDefault="00F4483B" w:rsidP="00F4483B"/>
    <w:p w14:paraId="097C4983" w14:textId="77777777" w:rsidR="00F4483B" w:rsidRPr="00F4483B" w:rsidRDefault="00F4483B" w:rsidP="00F4483B"/>
    <w:p w14:paraId="6C87DF9F" w14:textId="77777777" w:rsidR="00F4483B" w:rsidRPr="00F4483B" w:rsidRDefault="00F4483B" w:rsidP="00F4483B"/>
    <w:p w14:paraId="56BF9BA8" w14:textId="77777777" w:rsidR="00F4483B" w:rsidRPr="00F4483B" w:rsidRDefault="00F4483B" w:rsidP="00F4483B"/>
    <w:p w14:paraId="531E450E" w14:textId="77777777" w:rsidR="00F4483B" w:rsidRPr="00F4483B" w:rsidRDefault="00F4483B" w:rsidP="00F4483B"/>
    <w:p w14:paraId="3EE34566" w14:textId="77777777" w:rsidR="00F4483B" w:rsidRPr="00F4483B" w:rsidRDefault="00F4483B" w:rsidP="00F4483B"/>
    <w:p w14:paraId="460F52C9" w14:textId="77777777" w:rsidR="00F4483B" w:rsidRPr="00F4483B" w:rsidRDefault="00F4483B" w:rsidP="00F4483B"/>
    <w:p w14:paraId="5C788915" w14:textId="77777777" w:rsidR="00F4483B" w:rsidRPr="00F4483B" w:rsidRDefault="00F4483B" w:rsidP="00F4483B"/>
    <w:p w14:paraId="1E602377" w14:textId="77777777" w:rsidR="00F4483B" w:rsidRPr="00F4483B" w:rsidRDefault="00F4483B" w:rsidP="00F4483B"/>
    <w:p w14:paraId="72707E7E" w14:textId="77777777" w:rsidR="00F4483B" w:rsidRPr="00F4483B" w:rsidRDefault="00F4483B" w:rsidP="00F4483B"/>
    <w:p w14:paraId="1BA286D7" w14:textId="77777777" w:rsidR="00F4483B" w:rsidRPr="00F4483B" w:rsidRDefault="00F4483B" w:rsidP="00F4483B"/>
    <w:p w14:paraId="52FEAB56" w14:textId="77777777" w:rsidR="00F4483B" w:rsidRPr="00F4483B" w:rsidRDefault="00F4483B" w:rsidP="00F4483B"/>
    <w:p w14:paraId="0BE99DEE" w14:textId="77777777" w:rsidR="00F4483B" w:rsidRPr="00F4483B" w:rsidRDefault="00F4483B" w:rsidP="00F4483B"/>
    <w:p w14:paraId="1F927A9D" w14:textId="77777777" w:rsidR="00F4483B" w:rsidRPr="00F4483B" w:rsidRDefault="00F4483B" w:rsidP="00F4483B"/>
    <w:p w14:paraId="4C91A868" w14:textId="77777777" w:rsidR="00F4483B" w:rsidRPr="00F4483B" w:rsidRDefault="00F4483B" w:rsidP="00F4483B"/>
    <w:p w14:paraId="2E09ECE8" w14:textId="77777777" w:rsidR="00F4483B" w:rsidRPr="00F4483B" w:rsidRDefault="00F4483B" w:rsidP="00F4483B"/>
    <w:p w14:paraId="18821853" w14:textId="77777777" w:rsidR="00F4483B" w:rsidRPr="00F4483B" w:rsidRDefault="00F4483B" w:rsidP="00F4483B"/>
    <w:p w14:paraId="64C4EE13" w14:textId="77777777" w:rsidR="00F4483B" w:rsidRPr="00F4483B" w:rsidRDefault="00F4483B" w:rsidP="00F4483B"/>
    <w:p w14:paraId="5C2ECBEE" w14:textId="0F42511D" w:rsidR="003034DD" w:rsidRDefault="003034DD" w:rsidP="003034DD">
      <w:pPr>
        <w:pStyle w:val="NMPTitulo1"/>
      </w:pPr>
      <w:bookmarkStart w:id="1" w:name="_Toc82437654"/>
      <w:r w:rsidRPr="00F4483B">
        <w:rPr>
          <w:color w:val="009999"/>
        </w:rPr>
        <w:lastRenderedPageBreak/>
        <w:t>Historial de Revisiones</w:t>
      </w:r>
      <w:bookmarkEnd w:id="1"/>
    </w:p>
    <w:tbl>
      <w:tblPr>
        <w:tblStyle w:val="Tabladecuadrcula4"/>
        <w:tblpPr w:leftFromText="180" w:rightFromText="180" w:vertAnchor="text" w:horzAnchor="margin" w:tblpY="333"/>
        <w:tblW w:w="10016" w:type="dxa"/>
        <w:tblLook w:val="04A0" w:firstRow="1" w:lastRow="0" w:firstColumn="1" w:lastColumn="0" w:noHBand="0" w:noVBand="1"/>
      </w:tblPr>
      <w:tblGrid>
        <w:gridCol w:w="2136"/>
        <w:gridCol w:w="1510"/>
        <w:gridCol w:w="2406"/>
        <w:gridCol w:w="3964"/>
      </w:tblGrid>
      <w:tr w:rsidR="00C96B0B" w14:paraId="45BDC23D" w14:textId="77777777" w:rsidTr="008C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524CF8" w14:textId="77777777" w:rsidR="008C45EC" w:rsidRDefault="008C45EC" w:rsidP="008C45EC">
            <w:pPr>
              <w:jc w:val="center"/>
            </w:pPr>
            <w:r>
              <w:rPr>
                <w:rFonts w:ascii="Calibri" w:hAnsi="Calibri" w:cs="Calibri"/>
              </w:rPr>
              <w:t>Fecha</w:t>
            </w:r>
          </w:p>
        </w:tc>
        <w:tc>
          <w:tcPr>
            <w:tcW w:w="0" w:type="auto"/>
            <w:vAlign w:val="center"/>
          </w:tcPr>
          <w:p w14:paraId="125F81F7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Versión</w:t>
            </w:r>
          </w:p>
        </w:tc>
        <w:tc>
          <w:tcPr>
            <w:tcW w:w="0" w:type="auto"/>
            <w:vAlign w:val="center"/>
          </w:tcPr>
          <w:p w14:paraId="75099939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Descripción</w:t>
            </w:r>
          </w:p>
        </w:tc>
        <w:tc>
          <w:tcPr>
            <w:tcW w:w="0" w:type="auto"/>
            <w:vAlign w:val="center"/>
          </w:tcPr>
          <w:p w14:paraId="0C481E44" w14:textId="77777777" w:rsidR="008C45EC" w:rsidRDefault="008C45EC" w:rsidP="008C4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Autor</w:t>
            </w:r>
          </w:p>
        </w:tc>
      </w:tr>
      <w:tr w:rsidR="00C96B0B" w14:paraId="6D763581" w14:textId="77777777" w:rsidTr="008C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D16618" w14:textId="119F96EF" w:rsidR="008C45EC" w:rsidRDefault="00B01E3B" w:rsidP="008C45EC">
            <w:pPr>
              <w:jc w:val="center"/>
            </w:pPr>
            <w:r>
              <w:rPr>
                <w:rFonts w:ascii="Calibri" w:hAnsi="Calibri" w:cs="Calibri"/>
                <w:lang w:val="es-419"/>
              </w:rPr>
              <w:t>10</w:t>
            </w:r>
            <w:r w:rsidR="00834B08">
              <w:rPr>
                <w:rFonts w:ascii="Calibri" w:hAnsi="Calibri" w:cs="Calibri"/>
                <w:lang w:val="es-419"/>
              </w:rPr>
              <w:t>/</w:t>
            </w:r>
            <w:r>
              <w:rPr>
                <w:rFonts w:ascii="Calibri" w:hAnsi="Calibri" w:cs="Calibri"/>
                <w:lang w:val="es-419"/>
              </w:rPr>
              <w:t>09</w:t>
            </w:r>
            <w:r w:rsidR="00834B08">
              <w:rPr>
                <w:rFonts w:ascii="Calibri" w:hAnsi="Calibri" w:cs="Calibri"/>
                <w:lang w:val="es-419"/>
              </w:rPr>
              <w:t>/</w:t>
            </w:r>
            <w:r w:rsidR="003E03DF">
              <w:rPr>
                <w:rFonts w:ascii="Calibri" w:hAnsi="Calibri" w:cs="Calibri"/>
                <w:lang w:val="es-419"/>
              </w:rPr>
              <w:t>202</w:t>
            </w:r>
            <w:r>
              <w:rPr>
                <w:rFonts w:ascii="Calibri" w:hAnsi="Calibri" w:cs="Calibri"/>
                <w:lang w:val="es-419"/>
              </w:rPr>
              <w:t>1</w:t>
            </w:r>
          </w:p>
        </w:tc>
        <w:tc>
          <w:tcPr>
            <w:tcW w:w="0" w:type="auto"/>
            <w:vAlign w:val="center"/>
          </w:tcPr>
          <w:p w14:paraId="4B466895" w14:textId="77777777" w:rsidR="008C45EC" w:rsidRDefault="008C45EC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1.0</w:t>
            </w:r>
          </w:p>
        </w:tc>
        <w:tc>
          <w:tcPr>
            <w:tcW w:w="0" w:type="auto"/>
            <w:vAlign w:val="center"/>
          </w:tcPr>
          <w:p w14:paraId="6726E901" w14:textId="576C355D" w:rsidR="008C45EC" w:rsidRDefault="003E03DF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Versión inicial</w:t>
            </w:r>
          </w:p>
        </w:tc>
        <w:tc>
          <w:tcPr>
            <w:tcW w:w="0" w:type="auto"/>
            <w:vAlign w:val="center"/>
          </w:tcPr>
          <w:p w14:paraId="5AC5B323" w14:textId="491CF149" w:rsidR="008C45EC" w:rsidRPr="003034DD" w:rsidRDefault="00C96B0B" w:rsidP="008C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Carlos García López</w:t>
            </w:r>
          </w:p>
        </w:tc>
      </w:tr>
    </w:tbl>
    <w:p w14:paraId="6AEF965D" w14:textId="77777777" w:rsidR="008C45EC" w:rsidRPr="003034DD" w:rsidRDefault="008C45EC" w:rsidP="008C45EC"/>
    <w:p w14:paraId="04685B69" w14:textId="77777777" w:rsidR="003034DD" w:rsidRDefault="003034DD">
      <w:pPr>
        <w:rPr>
          <w:rFonts w:ascii="Calibri" w:eastAsia="Times New Roman" w:hAnsi="Calibri" w:cs="Times New Roman"/>
          <w:caps/>
          <w:color w:val="7B230B"/>
        </w:rPr>
      </w:pPr>
    </w:p>
    <w:p w14:paraId="328774BB" w14:textId="77777777" w:rsidR="009A6F0E" w:rsidRDefault="009A6F0E">
      <w:pPr>
        <w:jc w:val="left"/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</w:pPr>
      <w:r>
        <w:rPr>
          <w:rFonts w:asciiTheme="majorHAnsi" w:eastAsiaTheme="majorEastAsia" w:hAnsiTheme="majorHAnsi" w:cstheme="majorBidi"/>
          <w:caps/>
          <w:color w:val="7B230B"/>
          <w:sz w:val="32"/>
          <w:szCs w:val="32"/>
        </w:rPr>
        <w:br w:type="page"/>
      </w:r>
    </w:p>
    <w:p w14:paraId="1195FC82" w14:textId="77777777" w:rsidR="004F516B" w:rsidRPr="00F4483B" w:rsidRDefault="00970811" w:rsidP="002D2D0E">
      <w:pPr>
        <w:pStyle w:val="NMPTitulo1"/>
        <w:spacing w:after="0" w:line="360" w:lineRule="auto"/>
        <w:rPr>
          <w:color w:val="009999"/>
        </w:rPr>
      </w:pPr>
      <w:bookmarkStart w:id="2" w:name="_Toc82437655"/>
      <w:r w:rsidRPr="00F4483B">
        <w:rPr>
          <w:color w:val="009999"/>
        </w:rPr>
        <w:lastRenderedPageBreak/>
        <w:t>O</w:t>
      </w:r>
      <w:r w:rsidR="002D2D0E" w:rsidRPr="00F4483B">
        <w:rPr>
          <w:color w:val="009999"/>
        </w:rPr>
        <w:t>bjetivos</w:t>
      </w:r>
      <w:bookmarkEnd w:id="2"/>
    </w:p>
    <w:p w14:paraId="4204C125" w14:textId="17BDD9CF" w:rsidR="002D2D0E" w:rsidRDefault="003E03DF" w:rsidP="002D2D0E">
      <w:pPr>
        <w:pStyle w:val="NMPParrafo"/>
      </w:pPr>
      <w:r>
        <w:t xml:space="preserve">El siguiente documento contiene el conjunto de pruebas realizadas para validar el funcionamiento del microservicio del </w:t>
      </w:r>
      <w:r w:rsidR="00C149B3">
        <w:rPr>
          <w:b/>
          <w:bCs/>
          <w:i/>
          <w:iCs/>
        </w:rPr>
        <w:t>Intermediario redis</w:t>
      </w:r>
      <w:r>
        <w:t xml:space="preserve">, originado con el requerimiento del proyecto de </w:t>
      </w:r>
      <w:r w:rsidR="00C149B3">
        <w:rPr>
          <w:b/>
          <w:bCs/>
          <w:i/>
          <w:iCs/>
        </w:rPr>
        <w:t>Infoprenda partidas candidatas</w:t>
      </w:r>
      <w:r>
        <w:t>.</w:t>
      </w:r>
    </w:p>
    <w:p w14:paraId="4B7291F1" w14:textId="77777777" w:rsidR="002D2D0E" w:rsidRPr="00F4483B" w:rsidRDefault="003D5810" w:rsidP="003D5810">
      <w:pPr>
        <w:pStyle w:val="NMPTitulo1"/>
        <w:spacing w:after="0" w:line="360" w:lineRule="auto"/>
        <w:rPr>
          <w:color w:val="009999"/>
        </w:rPr>
      </w:pPr>
      <w:bookmarkStart w:id="3" w:name="_Toc82437656"/>
      <w:r w:rsidRPr="00F4483B">
        <w:rPr>
          <w:color w:val="009999"/>
        </w:rPr>
        <w:t>Plan De Pruebas</w:t>
      </w:r>
      <w:bookmarkEnd w:id="3"/>
    </w:p>
    <w:p w14:paraId="05559ACE" w14:textId="7636CC17" w:rsidR="002D2D0E" w:rsidRDefault="003E03DF" w:rsidP="002D2D0E">
      <w:pPr>
        <w:pStyle w:val="NMPParrafo"/>
      </w:pPr>
      <w:r>
        <w:t xml:space="preserve">La siguiente tabla concentra cada uno de los casos de prueba ejecutados para validar el funcionamiento del microservicio. Para la reproducción de los casos, se proporciona el proyecto de </w:t>
      </w:r>
      <w:proofErr w:type="spellStart"/>
      <w:r w:rsidRPr="003E03DF">
        <w:rPr>
          <w:b/>
          <w:bCs/>
          <w:i/>
          <w:iCs/>
        </w:rPr>
        <w:t>Postman</w:t>
      </w:r>
      <w:proofErr w:type="spellEnd"/>
      <w:r w:rsidRPr="003E03DF">
        <w:rPr>
          <w:b/>
          <w:bCs/>
          <w:i/>
          <w:iCs/>
        </w:rPr>
        <w:t xml:space="preserve"> </w:t>
      </w:r>
      <w:r w:rsidRPr="003E03DF">
        <w:t>“</w:t>
      </w:r>
      <w:r w:rsidR="00F95997" w:rsidRPr="00F95997">
        <w:t>NMP_Prestanomico_Solicitud_Pruebas_Unitarias_v1.</w:t>
      </w:r>
      <w:proofErr w:type="gramStart"/>
      <w:r w:rsidR="00F95997" w:rsidRPr="00F95997">
        <w:t>0.postman</w:t>
      </w:r>
      <w:proofErr w:type="gramEnd"/>
      <w:r w:rsidR="00F95997" w:rsidRPr="00F95997">
        <w:t>_collection</w:t>
      </w:r>
      <w:r w:rsidRPr="003E03DF">
        <w:t>.json”</w:t>
      </w:r>
      <w:r>
        <w:rPr>
          <w:b/>
          <w:bCs/>
          <w:i/>
          <w:iCs/>
        </w:rPr>
        <w:t>.</w:t>
      </w:r>
    </w:p>
    <w:p w14:paraId="4020728E" w14:textId="77777777" w:rsidR="00167D64" w:rsidRDefault="00167D64" w:rsidP="002D2D0E">
      <w:pPr>
        <w:pStyle w:val="NMPParrafo"/>
      </w:pPr>
    </w:p>
    <w:tbl>
      <w:tblPr>
        <w:tblStyle w:val="Tabladecuadrcula41"/>
        <w:tblpPr w:leftFromText="141" w:rightFromText="14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1271"/>
        <w:gridCol w:w="8930"/>
      </w:tblGrid>
      <w:tr w:rsidR="002D2D0E" w:rsidRPr="002D2D0E" w14:paraId="3E78111B" w14:textId="77777777" w:rsidTr="00B07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D78163" w14:textId="77777777" w:rsidR="002D2D0E" w:rsidRPr="002D2D0E" w:rsidRDefault="002D2D0E" w:rsidP="006B599D">
            <w:pPr>
              <w:pStyle w:val="Sinespaciado1"/>
              <w:spacing w:before="0" w:after="0"/>
              <w:ind w:left="0"/>
              <w:jc w:val="center"/>
              <w:rPr>
                <w:b w:val="0"/>
                <w:color w:val="FFFFFF" w:themeColor="background1"/>
                <w:sz w:val="22"/>
                <w:szCs w:val="22"/>
              </w:rPr>
            </w:pPr>
            <w:r w:rsidRPr="002D2D0E">
              <w:rPr>
                <w:color w:val="FFFFFF" w:themeColor="background1"/>
                <w:sz w:val="22"/>
                <w:szCs w:val="22"/>
              </w:rPr>
              <w:t>ID Caso</w:t>
            </w:r>
          </w:p>
        </w:tc>
        <w:tc>
          <w:tcPr>
            <w:tcW w:w="8930" w:type="dxa"/>
          </w:tcPr>
          <w:p w14:paraId="618B7799" w14:textId="77777777" w:rsidR="002D2D0E" w:rsidRPr="002D2D0E" w:rsidRDefault="002D2D0E" w:rsidP="006B599D">
            <w:pPr>
              <w:pStyle w:val="Sinespaciado1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2"/>
                <w:szCs w:val="22"/>
              </w:rPr>
            </w:pPr>
            <w:r w:rsidRPr="002D2D0E">
              <w:rPr>
                <w:color w:val="FFFFFF" w:themeColor="background1"/>
                <w:sz w:val="22"/>
                <w:szCs w:val="22"/>
              </w:rPr>
              <w:t>Nombre Corto</w:t>
            </w:r>
          </w:p>
        </w:tc>
      </w:tr>
      <w:tr w:rsidR="005E1D79" w:rsidRPr="002D2D0E" w14:paraId="65DB0F73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1F352190" w14:textId="4F83EA5D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</w:t>
            </w:r>
            <w:r w:rsidRPr="002D2D0E">
              <w:rPr>
                <w:sz w:val="22"/>
                <w:szCs w:val="22"/>
              </w:rPr>
              <w:t>1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5455423D" w14:textId="2834C0DB" w:rsidR="005E1D79" w:rsidRPr="006A2F9C" w:rsidRDefault="00C149B3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149B3">
              <w:rPr>
                <w:sz w:val="22"/>
                <w:szCs w:val="22"/>
              </w:rPr>
              <w:t>Almacenar una partida - Ok</w:t>
            </w:r>
          </w:p>
        </w:tc>
      </w:tr>
      <w:tr w:rsidR="005E1D79" w:rsidRPr="002D2D0E" w14:paraId="2B3C766C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0914EF40" w14:textId="390A55E7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02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032B327C" w14:textId="3D9978C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Almacenar una partida - </w:t>
            </w:r>
            <w:proofErr w:type="spellStart"/>
            <w:r w:rsidRPr="00F20D0F">
              <w:rPr>
                <w:sz w:val="22"/>
                <w:szCs w:val="22"/>
              </w:rPr>
              <w:t>BadRequest</w:t>
            </w:r>
            <w:proofErr w:type="spellEnd"/>
          </w:p>
        </w:tc>
      </w:tr>
      <w:tr w:rsidR="005E1D79" w:rsidRPr="002D2D0E" w14:paraId="4ECA2871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4338EB0F" w14:textId="43D91A2F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03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799E73B7" w14:textId="6E077B5A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Almacenar una partida - </w:t>
            </w:r>
            <w:proofErr w:type="spellStart"/>
            <w:r w:rsidRPr="00F20D0F">
              <w:rPr>
                <w:sz w:val="22"/>
                <w:szCs w:val="22"/>
              </w:rPr>
              <w:t>Unauthorized</w:t>
            </w:r>
            <w:proofErr w:type="spellEnd"/>
          </w:p>
        </w:tc>
      </w:tr>
      <w:tr w:rsidR="005E1D79" w:rsidRPr="002D2D0E" w14:paraId="7729F56B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254D617F" w14:textId="2C5AF69F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04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24A2086D" w14:textId="57F6035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>Recuperar partidas - Ok</w:t>
            </w:r>
          </w:p>
        </w:tc>
      </w:tr>
      <w:tr w:rsidR="005E1D79" w:rsidRPr="002D2D0E" w14:paraId="114F402C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4448F4BB" w14:textId="27135755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05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3DE18F9D" w14:textId="0601C6A9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Recuperar partidas - </w:t>
            </w:r>
            <w:proofErr w:type="spellStart"/>
            <w:r w:rsidRPr="00F20D0F">
              <w:rPr>
                <w:sz w:val="22"/>
                <w:szCs w:val="22"/>
              </w:rPr>
              <w:t>SinResultados</w:t>
            </w:r>
            <w:proofErr w:type="spellEnd"/>
          </w:p>
        </w:tc>
      </w:tr>
      <w:tr w:rsidR="005E1D79" w:rsidRPr="002D2D0E" w14:paraId="26965EFD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647A79A5" w14:textId="741B0804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4999A687" w14:textId="52CE6CAE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0D0F">
              <w:rPr>
                <w:sz w:val="22"/>
                <w:szCs w:val="22"/>
              </w:rPr>
              <w:t xml:space="preserve">Entpoint - No </w:t>
            </w:r>
            <w:proofErr w:type="gramStart"/>
            <w:r w:rsidRPr="00F20D0F">
              <w:rPr>
                <w:sz w:val="22"/>
                <w:szCs w:val="22"/>
              </w:rPr>
              <w:t xml:space="preserve">existente </w:t>
            </w:r>
            <w:r w:rsidR="00AA5551" w:rsidRPr="00AA5551">
              <w:rPr>
                <w:sz w:val="22"/>
                <w:szCs w:val="22"/>
              </w:rPr>
              <w:t>.</w:t>
            </w:r>
            <w:proofErr w:type="gramEnd"/>
          </w:p>
        </w:tc>
      </w:tr>
      <w:tr w:rsidR="005E1D79" w:rsidRPr="002D2D0E" w14:paraId="58532ADC" w14:textId="77777777" w:rsidTr="0004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01236F8D" w14:textId="07569D2B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  <w:r w:rsidRPr="002D2D0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07</w:t>
            </w: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477B17F7" w14:textId="53192F0B" w:rsidR="005E1D79" w:rsidRPr="000465D5" w:rsidRDefault="00F20D0F" w:rsidP="005E1D79">
            <w:pPr>
              <w:pStyle w:val="Sinespaciado1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F20D0F">
              <w:rPr>
                <w:sz w:val="22"/>
                <w:szCs w:val="22"/>
              </w:rPr>
              <w:t>HealthCheck</w:t>
            </w:r>
            <w:proofErr w:type="spellEnd"/>
          </w:p>
        </w:tc>
      </w:tr>
      <w:tr w:rsidR="005E1D79" w:rsidRPr="002D2D0E" w14:paraId="7A356FBE" w14:textId="77777777" w:rsidTr="00046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0000"/>
              <w:bottom w:val="single" w:sz="4" w:space="0" w:color="000000"/>
            </w:tcBorders>
          </w:tcPr>
          <w:p w14:paraId="18DD5A9F" w14:textId="7EE0809B" w:rsidR="005E1D79" w:rsidRPr="002D2D0E" w:rsidRDefault="005E1D79" w:rsidP="005E1D79">
            <w:pPr>
              <w:pStyle w:val="Sinespaciado1"/>
              <w:spacing w:before="0" w:after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89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BCBCB" w:themeFill="text2" w:themeFillTint="40"/>
          </w:tcPr>
          <w:p w14:paraId="7EEA3663" w14:textId="082E9A42" w:rsidR="005E1D79" w:rsidRPr="000465D5" w:rsidRDefault="005E1D79" w:rsidP="005E1D79">
            <w:pPr>
              <w:pStyle w:val="Sinespaciado1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1E4286F" w14:textId="193F8C00" w:rsidR="00DC5053" w:rsidRDefault="006B599D" w:rsidP="00DC5053">
      <w:r>
        <w:br w:type="textWrapping" w:clear="all"/>
      </w:r>
    </w:p>
    <w:p w14:paraId="78EFE72A" w14:textId="77777777" w:rsidR="00DC5053" w:rsidRDefault="00DC5053">
      <w:pPr>
        <w:jc w:val="left"/>
      </w:pPr>
      <w:r>
        <w:br w:type="page"/>
      </w:r>
    </w:p>
    <w:p w14:paraId="363EC03D" w14:textId="52FF18B3" w:rsidR="00617E9A" w:rsidRPr="00F4483B" w:rsidRDefault="000C7D8E" w:rsidP="00A00429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4" w:name="_Toc82437657"/>
      <w:r w:rsidRPr="000C7D8E">
        <w:rPr>
          <w:color w:val="009999"/>
        </w:rPr>
        <w:lastRenderedPageBreak/>
        <w:t>Almacenar una partida - Ok</w:t>
      </w:r>
      <w:r w:rsidR="00CE3F80" w:rsidRPr="00CE3F80">
        <w:rPr>
          <w:color w:val="009999"/>
        </w:rPr>
        <w:t>.</w:t>
      </w:r>
      <w:bookmarkEnd w:id="4"/>
    </w:p>
    <w:p w14:paraId="2061C1D3" w14:textId="77777777" w:rsidR="00617E9A" w:rsidRPr="00F4483B" w:rsidRDefault="00617E9A" w:rsidP="0036554D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61557113" w14:textId="4DC6F165" w:rsidR="00617E9A" w:rsidRDefault="000C7D8E" w:rsidP="0036554D">
      <w:pPr>
        <w:pStyle w:val="NMPParrafo"/>
        <w:ind w:left="207"/>
      </w:pPr>
      <w:r>
        <w:t>Almacenar una partida candidata en redis para su procesamiento</w:t>
      </w:r>
      <w:r w:rsidR="00EB249D">
        <w:t xml:space="preserve">. </w:t>
      </w:r>
    </w:p>
    <w:p w14:paraId="25DFD34D" w14:textId="77777777" w:rsidR="00617E9A" w:rsidRPr="00B01E3B" w:rsidRDefault="00617E9A" w:rsidP="0036554D">
      <w:pPr>
        <w:pStyle w:val="NMPParrafo"/>
        <w:ind w:left="207"/>
        <w:rPr>
          <w:b/>
          <w:bCs/>
          <w:lang w:val="en-US"/>
        </w:rPr>
      </w:pPr>
      <w:r w:rsidRPr="00B01E3B">
        <w:rPr>
          <w:b/>
          <w:bCs/>
          <w:lang w:val="en-US"/>
        </w:rPr>
        <w:t>Endpoint Desarrollo:</w:t>
      </w:r>
    </w:p>
    <w:p w14:paraId="1EDF42A1" w14:textId="6B51C7D8" w:rsidR="00895495" w:rsidRPr="000C7D8E" w:rsidRDefault="00834B08" w:rsidP="00895495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="00E26C0B" w:rsidRPr="00A338C1">
        <w:rPr>
          <w:rStyle w:val="Hipervnculo"/>
          <w:u w:val="none"/>
          <w:lang w:val="en-US"/>
        </w:rPr>
        <w:t>--</w:t>
      </w:r>
      <w:r w:rsidR="00E26C0B" w:rsidRPr="00A338C1">
        <w:rPr>
          <w:rStyle w:val="Hipervnculo"/>
          <w:b/>
          <w:bCs/>
          <w:u w:val="none"/>
          <w:lang w:val="en-US"/>
        </w:rPr>
        <w:t>POST</w:t>
      </w:r>
      <w:r w:rsidR="00E26C0B" w:rsidRPr="00A338C1">
        <w:rPr>
          <w:rStyle w:val="Hipervnculo"/>
          <w:u w:val="none"/>
          <w:lang w:val="en-US"/>
        </w:rPr>
        <w:t xml:space="preserve"> </w:t>
      </w:r>
      <w:r w:rsidR="000C7D8E" w:rsidRPr="000C7D8E">
        <w:rPr>
          <w:rStyle w:val="Hipervnculo"/>
          <w:b/>
          <w:bCs/>
          <w:u w:val="none"/>
          <w:lang w:val="en-US"/>
        </w:rPr>
        <w:t>http://dev1775-ms-intermediario-redis.mybluemix.net/api/partidas/v1/infoprenda</w:t>
      </w:r>
    </w:p>
    <w:p w14:paraId="7AE0DE32" w14:textId="7E0B9EFD" w:rsidR="00617E9A" w:rsidRPr="00F4483B" w:rsidRDefault="00617E9A" w:rsidP="00895495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3C987858" w14:textId="73C2E336" w:rsidR="00EC7023" w:rsidRDefault="006261E0" w:rsidP="0036554D">
      <w:pPr>
        <w:pStyle w:val="NMPParrafo"/>
        <w:ind w:left="207"/>
      </w:pPr>
      <w:r>
        <w:t xml:space="preserve">Para realizar la petición se especificaron </w:t>
      </w:r>
      <w:r w:rsidR="00D859F5">
        <w:t xml:space="preserve">las cabeceras: </w:t>
      </w:r>
      <w:r w:rsidR="00442B2D">
        <w:t xml:space="preserve">canal,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 w:rsidR="00442B2D">
        <w:t xml:space="preserve">, </w:t>
      </w:r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 w:rsidR="002E1453">
        <w:t xml:space="preserve">, </w:t>
      </w:r>
      <w:r w:rsidR="002E1453"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 w:rsidR="002E1453">
        <w:t xml:space="preserve">, </w:t>
      </w:r>
      <w:proofErr w:type="spellStart"/>
      <w:r w:rsidR="00442B2D" w:rsidRPr="00442B2D">
        <w:t>idConsumidor</w:t>
      </w:r>
      <w:proofErr w:type="spellEnd"/>
      <w:r w:rsidR="00442B2D">
        <w:t xml:space="preserve">, </w:t>
      </w:r>
      <w:proofErr w:type="spellStart"/>
      <w:r w:rsidR="00442B2D" w:rsidRPr="00442B2D">
        <w:t>idDestino</w:t>
      </w:r>
      <w:proofErr w:type="spellEnd"/>
      <w:r w:rsidR="00442B2D">
        <w:t xml:space="preserve">, </w:t>
      </w:r>
      <w:proofErr w:type="spellStart"/>
      <w:proofErr w:type="gramStart"/>
      <w:r w:rsidR="00442B2D" w:rsidRPr="00442B2D">
        <w:t>oauth.bearer</w:t>
      </w:r>
      <w:proofErr w:type="spellEnd"/>
      <w:proofErr w:type="gramEnd"/>
      <w:r w:rsidR="00F3057C">
        <w:t>. Esta última con un token recién creado y valido.</w:t>
      </w:r>
    </w:p>
    <w:p w14:paraId="1CE09527" w14:textId="591B713D" w:rsidR="00A40D8D" w:rsidRDefault="00F3057C" w:rsidP="0036554D">
      <w:pPr>
        <w:pStyle w:val="NMPParrafo"/>
        <w:ind w:left="207"/>
      </w:pPr>
      <w:r>
        <w:t xml:space="preserve"> </w:t>
      </w:r>
      <w:r w:rsidR="0009650E">
        <w:t xml:space="preserve">Se especifico un cuerpo para la petición en el que se </w:t>
      </w:r>
      <w:r w:rsidR="00915020">
        <w:t>estableci</w:t>
      </w:r>
      <w:r w:rsidR="00895495">
        <w:t xml:space="preserve">eron </w:t>
      </w:r>
      <w:r w:rsidR="001635D4">
        <w:t>la secciones</w:t>
      </w:r>
      <w:r w:rsidR="00B42456">
        <w:t>:</w:t>
      </w:r>
    </w:p>
    <w:p w14:paraId="696B5B53" w14:textId="77777777" w:rsidR="002E1453" w:rsidRDefault="002E1453" w:rsidP="002E1453">
      <w:pPr>
        <w:pStyle w:val="NMPParrafo"/>
        <w:ind w:left="207"/>
      </w:pPr>
      <w:proofErr w:type="spellStart"/>
      <w:r>
        <w:t>idCliente</w:t>
      </w:r>
      <w:proofErr w:type="spellEnd"/>
      <w:r>
        <w:t>: '22170'</w:t>
      </w:r>
    </w:p>
    <w:p w14:paraId="569B6700" w14:textId="77777777" w:rsidR="002E1453" w:rsidRDefault="002E1453" w:rsidP="002E1453">
      <w:pPr>
        <w:pStyle w:val="NMPParrafo"/>
        <w:ind w:left="207"/>
      </w:pPr>
      <w:r>
        <w:t>folio: FOLIO1</w:t>
      </w:r>
    </w:p>
    <w:p w14:paraId="22CB61C3" w14:textId="77777777" w:rsidR="002E1453" w:rsidRDefault="002E1453" w:rsidP="002E1453">
      <w:pPr>
        <w:pStyle w:val="NMPParrafo"/>
        <w:ind w:left="207"/>
      </w:pPr>
      <w:proofErr w:type="spellStart"/>
      <w:r>
        <w:t>nivelCliente</w:t>
      </w:r>
      <w:proofErr w:type="spellEnd"/>
      <w:r>
        <w:t>: DIAMANTE</w:t>
      </w:r>
    </w:p>
    <w:p w14:paraId="6F724BDB" w14:textId="77777777" w:rsidR="002E1453" w:rsidRDefault="002E1453" w:rsidP="002E1453">
      <w:pPr>
        <w:pStyle w:val="NMPParrafo"/>
        <w:ind w:left="207"/>
      </w:pPr>
      <w:proofErr w:type="spellStart"/>
      <w:r>
        <w:t>calificacionAjustada</w:t>
      </w:r>
      <w:proofErr w:type="spellEnd"/>
      <w:r>
        <w:t>: 10</w:t>
      </w:r>
    </w:p>
    <w:p w14:paraId="0ED4FE7B" w14:textId="77777777" w:rsidR="002E1453" w:rsidRDefault="002E1453" w:rsidP="002E1453">
      <w:pPr>
        <w:pStyle w:val="NMPParrafo"/>
        <w:ind w:left="207"/>
      </w:pPr>
      <w:r>
        <w:t>calificacionSiva2: 7</w:t>
      </w:r>
    </w:p>
    <w:p w14:paraId="1C337A25" w14:textId="77777777" w:rsidR="002E1453" w:rsidRDefault="002E1453" w:rsidP="002E1453">
      <w:pPr>
        <w:pStyle w:val="NMPParrafo"/>
        <w:ind w:left="207"/>
      </w:pPr>
      <w:r>
        <w:t>gramaje: 1</w:t>
      </w:r>
    </w:p>
    <w:p w14:paraId="7DE19F86" w14:textId="77777777" w:rsidR="002E1453" w:rsidRDefault="002E1453" w:rsidP="002E1453">
      <w:pPr>
        <w:pStyle w:val="NMPParrafo"/>
        <w:ind w:left="207"/>
      </w:pPr>
      <w:r>
        <w:t>rango: F5</w:t>
      </w:r>
    </w:p>
    <w:p w14:paraId="53B1DFD3" w14:textId="77777777" w:rsidR="002E1453" w:rsidRDefault="002E1453" w:rsidP="002E1453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69E47D23" w14:textId="77777777" w:rsidR="002E1453" w:rsidRDefault="002E1453" w:rsidP="002E1453">
      <w:pPr>
        <w:pStyle w:val="NMPParrafo"/>
        <w:ind w:left="207"/>
      </w:pPr>
      <w:r>
        <w:t>incremento: 25</w:t>
      </w:r>
    </w:p>
    <w:p w14:paraId="7DA19F99" w14:textId="77777777" w:rsidR="002E1453" w:rsidRDefault="002E1453" w:rsidP="002E1453">
      <w:pPr>
        <w:pStyle w:val="NMPParrafo"/>
        <w:ind w:left="207"/>
      </w:pPr>
      <w:r>
        <w:t>desplazamiento: '5'</w:t>
      </w:r>
    </w:p>
    <w:p w14:paraId="3C74A266" w14:textId="77777777" w:rsidR="002E1453" w:rsidRDefault="002E1453" w:rsidP="002E1453">
      <w:pPr>
        <w:pStyle w:val="NMPParrafo"/>
        <w:ind w:left="207"/>
      </w:pPr>
      <w:r>
        <w:t>ramo: Alhajas</w:t>
      </w:r>
    </w:p>
    <w:p w14:paraId="0CD40DB3" w14:textId="6186F998" w:rsidR="002E1453" w:rsidRDefault="002E1453" w:rsidP="002E1453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52B0BDF3" w14:textId="70004514" w:rsidR="004E6A91" w:rsidRPr="00FC3D06" w:rsidRDefault="002E1453" w:rsidP="004E6A91">
      <w:pPr>
        <w:ind w:left="207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56700CF" wp14:editId="0A1169FB">
            <wp:extent cx="6400800" cy="4279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7402" w14:textId="77777777" w:rsidR="00617E9A" w:rsidRPr="00F4483B" w:rsidRDefault="00617E9A" w:rsidP="0036554D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46EA6FA8" w14:textId="3B093A64" w:rsidR="004330AA" w:rsidRPr="004330AA" w:rsidRDefault="002E1453" w:rsidP="00823751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>Con esta solicitud se debe disparar el proceso de almacenamiento de la partida candidata en redis</w:t>
      </w:r>
      <w:r w:rsidR="00722851">
        <w:t xml:space="preserve"> </w:t>
      </w:r>
      <w:r>
        <w:t>y la respuesta debe ser un estatus 200.</w:t>
      </w:r>
    </w:p>
    <w:p w14:paraId="7CFC620D" w14:textId="4354D220" w:rsidR="004330AA" w:rsidRDefault="002E1453" w:rsidP="00C71126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280DE5CD" wp14:editId="0D64B0D6">
            <wp:extent cx="640080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A7E" w14:textId="775DB3B5" w:rsidR="00617E9A" w:rsidRDefault="00617E9A" w:rsidP="0036554D">
      <w:pPr>
        <w:pStyle w:val="NMPParrafo"/>
        <w:ind w:left="207"/>
      </w:pPr>
    </w:p>
    <w:p w14:paraId="2C720192" w14:textId="4F9C2BE8" w:rsidR="00EB685B" w:rsidRDefault="00F808BC" w:rsidP="0036554D">
      <w:pPr>
        <w:pStyle w:val="NMPParrafo"/>
        <w:ind w:left="207"/>
      </w:pPr>
      <w:r>
        <w:t xml:space="preserve">Se </w:t>
      </w:r>
      <w:r w:rsidR="0049199D">
        <w:t>establecieron</w:t>
      </w:r>
      <w:r>
        <w:t xml:space="preserve"> una serie de </w:t>
      </w:r>
      <w:r w:rsidR="00D42C96">
        <w:t>afirmaciones</w:t>
      </w:r>
      <w:r>
        <w:t xml:space="preserve"> que permiten </w:t>
      </w:r>
      <w:r w:rsidR="00D42C96">
        <w:t xml:space="preserve">que el caso cumpla con el resultado </w:t>
      </w:r>
      <w:r w:rsidR="000B3DF7">
        <w:t>requerido</w:t>
      </w:r>
      <w:r w:rsidR="00D42C96">
        <w:t xml:space="preserve">. </w:t>
      </w:r>
      <w:r w:rsidR="00D95FB2">
        <w:t>Estas afirmaciones son:</w:t>
      </w:r>
    </w:p>
    <w:p w14:paraId="4C99182D" w14:textId="26BCCDC5" w:rsidR="00D95FB2" w:rsidRDefault="00B72CC8" w:rsidP="00D95FB2">
      <w:pPr>
        <w:pStyle w:val="NMPParrafo"/>
        <w:numPr>
          <w:ilvl w:val="0"/>
          <w:numId w:val="14"/>
        </w:numPr>
      </w:pPr>
      <w:r>
        <w:t>Código de respuesta debe ser 20</w:t>
      </w:r>
      <w:r w:rsidR="00823751">
        <w:t>0</w:t>
      </w:r>
      <w:r>
        <w:t>.</w:t>
      </w:r>
    </w:p>
    <w:p w14:paraId="63EAA15D" w14:textId="77777777" w:rsidR="00682C33" w:rsidRDefault="00682C33" w:rsidP="007C60B1">
      <w:pPr>
        <w:pStyle w:val="NMPParrafo"/>
        <w:numPr>
          <w:ilvl w:val="0"/>
          <w:numId w:val="14"/>
        </w:numPr>
      </w:pPr>
      <w:proofErr w:type="spellStart"/>
      <w:r w:rsidRPr="00682C33">
        <w:t>Codigo</w:t>
      </w:r>
      <w:proofErr w:type="spellEnd"/>
      <w:r w:rsidRPr="00682C33">
        <w:t xml:space="preserve"> </w:t>
      </w:r>
      <w:proofErr w:type="spellStart"/>
      <w:r w:rsidRPr="00682C33">
        <w:t>existoso</w:t>
      </w:r>
      <w:proofErr w:type="spellEnd"/>
      <w:r w:rsidRPr="00682C33">
        <w:t>.</w:t>
      </w:r>
    </w:p>
    <w:p w14:paraId="25C3C166" w14:textId="2FBFF6D9" w:rsidR="002E1453" w:rsidRDefault="00682C33" w:rsidP="007C60B1">
      <w:pPr>
        <w:pStyle w:val="NMPParrafo"/>
        <w:numPr>
          <w:ilvl w:val="0"/>
          <w:numId w:val="14"/>
        </w:numPr>
      </w:pPr>
      <w:proofErr w:type="spellStart"/>
      <w:r w:rsidRPr="00682C33">
        <w:t>Message</w:t>
      </w:r>
      <w:proofErr w:type="spellEnd"/>
      <w:r w:rsidRPr="00682C33">
        <w:t xml:space="preserve"> </w:t>
      </w:r>
      <w:proofErr w:type="spellStart"/>
      <w:r w:rsidRPr="00682C33">
        <w:t>existoso</w:t>
      </w:r>
      <w:proofErr w:type="spellEnd"/>
      <w:r w:rsidRPr="00682C33">
        <w:t>.</w:t>
      </w:r>
    </w:p>
    <w:p w14:paraId="726DADAF" w14:textId="77777777" w:rsidR="005C7124" w:rsidRDefault="005C7124" w:rsidP="005C7124">
      <w:pPr>
        <w:pStyle w:val="NMPParrafo"/>
        <w:ind w:left="927"/>
      </w:pPr>
    </w:p>
    <w:p w14:paraId="05E5059E" w14:textId="530B8BB3" w:rsidR="00C71126" w:rsidRDefault="00C6430F" w:rsidP="0036554D">
      <w:pPr>
        <w:pStyle w:val="NMPParrafo"/>
        <w:ind w:left="207"/>
      </w:pPr>
      <w:r>
        <w:rPr>
          <w:noProof/>
        </w:rPr>
        <w:drawing>
          <wp:inline distT="0" distB="0" distL="0" distR="0" wp14:anchorId="7CFB3980" wp14:editId="27154D0A">
            <wp:extent cx="6400800" cy="1792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0196" w14:textId="1E2A8D2C" w:rsidR="00CA4BA0" w:rsidRDefault="00CA4BA0" w:rsidP="0036554D">
      <w:pPr>
        <w:pStyle w:val="NMPParrafo"/>
        <w:ind w:left="207"/>
      </w:pPr>
    </w:p>
    <w:p w14:paraId="0D31E0C9" w14:textId="77777777" w:rsidR="002479E1" w:rsidRDefault="002479E1" w:rsidP="002479E1">
      <w:pPr>
        <w:jc w:val="left"/>
      </w:pPr>
      <w:r>
        <w:br w:type="page"/>
      </w:r>
    </w:p>
    <w:p w14:paraId="4D892F93" w14:textId="6952AEC2" w:rsidR="002479E1" w:rsidRPr="00F4483B" w:rsidRDefault="007F66CC" w:rsidP="002479E1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5" w:name="_Toc82437658"/>
      <w:r w:rsidRPr="007F66CC">
        <w:rPr>
          <w:color w:val="009999"/>
        </w:rPr>
        <w:lastRenderedPageBreak/>
        <w:t xml:space="preserve">Almacenar una partida - </w:t>
      </w:r>
      <w:proofErr w:type="spellStart"/>
      <w:r w:rsidRPr="007F66CC">
        <w:rPr>
          <w:color w:val="009999"/>
        </w:rPr>
        <w:t>BadRequest</w:t>
      </w:r>
      <w:proofErr w:type="spellEnd"/>
      <w:r w:rsidR="002479E1" w:rsidRPr="00CE3F80">
        <w:rPr>
          <w:color w:val="009999"/>
        </w:rPr>
        <w:t>.</w:t>
      </w:r>
      <w:bookmarkEnd w:id="5"/>
    </w:p>
    <w:p w14:paraId="22F2E8DB" w14:textId="77777777" w:rsidR="002479E1" w:rsidRPr="00F4483B" w:rsidRDefault="002479E1" w:rsidP="002479E1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5BDBD3DA" w14:textId="5206855A" w:rsidR="002479E1" w:rsidRDefault="007F66CC" w:rsidP="002479E1">
      <w:pPr>
        <w:pStyle w:val="NMPParrafo"/>
        <w:ind w:left="207"/>
      </w:pPr>
      <w:r>
        <w:t xml:space="preserve">Petición para el </w:t>
      </w:r>
      <w:r w:rsidR="00722851">
        <w:t>guardado</w:t>
      </w:r>
      <w:r>
        <w:t xml:space="preserve"> de una partida con errores en el request</w:t>
      </w:r>
    </w:p>
    <w:p w14:paraId="1B5B382D" w14:textId="77777777" w:rsidR="002479E1" w:rsidRPr="002479E1" w:rsidRDefault="002479E1" w:rsidP="002479E1">
      <w:pPr>
        <w:pStyle w:val="NMPParrafo"/>
        <w:ind w:left="207"/>
        <w:rPr>
          <w:b/>
          <w:bCs/>
          <w:lang w:val="en-US"/>
        </w:rPr>
      </w:pPr>
      <w:r w:rsidRPr="002479E1">
        <w:rPr>
          <w:b/>
          <w:bCs/>
          <w:lang w:val="en-US"/>
        </w:rPr>
        <w:t>Endpoint Desarrollo:</w:t>
      </w:r>
    </w:p>
    <w:p w14:paraId="737C431B" w14:textId="77777777" w:rsidR="007F66CC" w:rsidRDefault="002479E1" w:rsidP="002479E1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Pr="00A338C1">
        <w:rPr>
          <w:rStyle w:val="Hipervnculo"/>
          <w:b/>
          <w:bCs/>
          <w:u w:val="none"/>
          <w:lang w:val="en-US"/>
        </w:rPr>
        <w:t>POST</w:t>
      </w:r>
      <w:r w:rsidRPr="00A338C1">
        <w:rPr>
          <w:rStyle w:val="Hipervnculo"/>
          <w:u w:val="none"/>
          <w:lang w:val="en-US"/>
        </w:rPr>
        <w:t xml:space="preserve"> </w:t>
      </w:r>
      <w:r w:rsidR="007F66CC" w:rsidRPr="007F66CC">
        <w:rPr>
          <w:rStyle w:val="Hipervnculo"/>
          <w:b/>
          <w:bCs/>
          <w:u w:val="none"/>
          <w:lang w:val="en-US"/>
        </w:rPr>
        <w:t xml:space="preserve">http://dev1775-ms-intermediario-redis.mybluemix.net/api/partidas/v1/infoprenda </w:t>
      </w:r>
    </w:p>
    <w:p w14:paraId="7032C73A" w14:textId="20443399" w:rsidR="002479E1" w:rsidRPr="007F66CC" w:rsidRDefault="002479E1" w:rsidP="002479E1">
      <w:pPr>
        <w:ind w:left="207"/>
        <w:rPr>
          <w:color w:val="009999"/>
        </w:rPr>
      </w:pPr>
      <w:r w:rsidRPr="007F66CC">
        <w:rPr>
          <w:color w:val="009999"/>
        </w:rPr>
        <w:t>Entrada:</w:t>
      </w:r>
    </w:p>
    <w:p w14:paraId="36896F18" w14:textId="77777777" w:rsidR="007F66CC" w:rsidRDefault="007F66CC" w:rsidP="007F66CC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5177B573" w14:textId="77777777" w:rsidR="007F66CC" w:rsidRDefault="007F66CC" w:rsidP="007F66CC">
      <w:pPr>
        <w:pStyle w:val="NMPParrafo"/>
        <w:ind w:left="207"/>
      </w:pPr>
      <w:r>
        <w:t xml:space="preserve"> Se especifico un cuerpo para la petición en el que se establecieron la secciones:</w:t>
      </w:r>
    </w:p>
    <w:p w14:paraId="787F8EA5" w14:textId="77777777" w:rsidR="007F66CC" w:rsidRDefault="007F66CC" w:rsidP="007F66CC">
      <w:pPr>
        <w:pStyle w:val="NMPParrafo"/>
        <w:ind w:left="207"/>
      </w:pPr>
      <w:r>
        <w:t>calificacionSiva2: 7</w:t>
      </w:r>
    </w:p>
    <w:p w14:paraId="50903C70" w14:textId="77777777" w:rsidR="007F66CC" w:rsidRDefault="007F66CC" w:rsidP="007F66CC">
      <w:pPr>
        <w:pStyle w:val="NMPParrafo"/>
        <w:ind w:left="207"/>
      </w:pPr>
      <w:r>
        <w:t>gramaje: 1</w:t>
      </w:r>
    </w:p>
    <w:p w14:paraId="486B6F20" w14:textId="77777777" w:rsidR="007F66CC" w:rsidRDefault="007F66CC" w:rsidP="007F66CC">
      <w:pPr>
        <w:pStyle w:val="NMPParrafo"/>
        <w:ind w:left="207"/>
      </w:pPr>
      <w:r>
        <w:t>rango: F5</w:t>
      </w:r>
    </w:p>
    <w:p w14:paraId="5C9301AE" w14:textId="77777777" w:rsidR="007F66CC" w:rsidRDefault="007F66CC" w:rsidP="007F66CC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0EB44F00" w14:textId="77777777" w:rsidR="007F66CC" w:rsidRDefault="007F66CC" w:rsidP="007F66CC">
      <w:pPr>
        <w:pStyle w:val="NMPParrafo"/>
        <w:ind w:left="207"/>
      </w:pPr>
      <w:r>
        <w:t>incremento: 25</w:t>
      </w:r>
    </w:p>
    <w:p w14:paraId="36475DDC" w14:textId="77777777" w:rsidR="007F66CC" w:rsidRDefault="007F66CC" w:rsidP="007F66CC">
      <w:pPr>
        <w:pStyle w:val="NMPParrafo"/>
        <w:ind w:left="207"/>
      </w:pPr>
      <w:r>
        <w:t>desplazamiento: '5'</w:t>
      </w:r>
    </w:p>
    <w:p w14:paraId="6AE896DD" w14:textId="77777777" w:rsidR="007F66CC" w:rsidRDefault="007F66CC" w:rsidP="007F66CC">
      <w:pPr>
        <w:pStyle w:val="NMPParrafo"/>
        <w:ind w:left="207"/>
      </w:pPr>
      <w:r>
        <w:t>ramo: Alhajas</w:t>
      </w:r>
    </w:p>
    <w:p w14:paraId="6711E09F" w14:textId="77F0833C" w:rsidR="002479E1" w:rsidRDefault="007F66CC" w:rsidP="007F66CC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33E32AF9" w14:textId="3D5BABE8" w:rsidR="002479E1" w:rsidRDefault="007F66CC" w:rsidP="002479E1">
      <w:pPr>
        <w:ind w:left="207"/>
        <w:jc w:val="center"/>
      </w:pPr>
      <w:r>
        <w:rPr>
          <w:noProof/>
        </w:rPr>
        <w:drawing>
          <wp:inline distT="0" distB="0" distL="0" distR="0" wp14:anchorId="00DEC4FE" wp14:editId="27C2BFB8">
            <wp:extent cx="6400800" cy="3772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6BEC" w14:textId="77777777" w:rsidR="002479E1" w:rsidRPr="00F4483B" w:rsidRDefault="002479E1" w:rsidP="002479E1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lastRenderedPageBreak/>
        <w:t>Resultados:</w:t>
      </w:r>
    </w:p>
    <w:p w14:paraId="37DD11EE" w14:textId="74ACFE05" w:rsidR="002479E1" w:rsidRPr="004330AA" w:rsidRDefault="002479E1" w:rsidP="002479E1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la solicitud </w:t>
      </w:r>
      <w:r w:rsidR="007F66CC">
        <w:t>se debe generar un error 400 por petición mal formada</w:t>
      </w:r>
      <w:r w:rsidR="005C7124">
        <w:t>,</w:t>
      </w:r>
      <w:r w:rsidR="007F66CC">
        <w:t xml:space="preserve"> además de dar el detalle de los puntos a corregir en la petición.</w:t>
      </w:r>
    </w:p>
    <w:p w14:paraId="37059F18" w14:textId="232E6CBD" w:rsidR="002479E1" w:rsidRDefault="007F66CC" w:rsidP="002479E1">
      <w:pPr>
        <w:pStyle w:val="NMPParrafo"/>
        <w:ind w:left="207"/>
      </w:pPr>
      <w:r>
        <w:rPr>
          <w:noProof/>
        </w:rPr>
        <w:drawing>
          <wp:inline distT="0" distB="0" distL="0" distR="0" wp14:anchorId="470E4AAD" wp14:editId="41635F38">
            <wp:extent cx="6400800" cy="3493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811" w14:textId="77777777" w:rsidR="002479E1" w:rsidRDefault="002479E1" w:rsidP="002479E1">
      <w:pPr>
        <w:pStyle w:val="NMPParrafo"/>
        <w:ind w:left="207"/>
      </w:pPr>
    </w:p>
    <w:p w14:paraId="59CF17E6" w14:textId="77777777" w:rsidR="002479E1" w:rsidRDefault="002479E1" w:rsidP="002479E1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78D4B8FB" w14:textId="30CE8A58" w:rsidR="002479E1" w:rsidRDefault="00722851" w:rsidP="002479E1">
      <w:pPr>
        <w:pStyle w:val="NMPParrafo"/>
        <w:numPr>
          <w:ilvl w:val="0"/>
          <w:numId w:val="14"/>
        </w:numPr>
      </w:pPr>
      <w:r>
        <w:t>P</w:t>
      </w:r>
      <w:r w:rsidRPr="007F66CC">
        <w:t>etición</w:t>
      </w:r>
      <w:r w:rsidR="007F66CC" w:rsidRPr="007F66CC">
        <w:t xml:space="preserve"> mal formada.</w:t>
      </w:r>
    </w:p>
    <w:p w14:paraId="733592F9" w14:textId="2044672E" w:rsidR="007F66CC" w:rsidRDefault="00722851" w:rsidP="002479E1">
      <w:pPr>
        <w:pStyle w:val="NMPParrafo"/>
        <w:numPr>
          <w:ilvl w:val="0"/>
          <w:numId w:val="14"/>
        </w:numPr>
      </w:pPr>
      <w:r w:rsidRPr="007F66CC">
        <w:t>Código</w:t>
      </w:r>
      <w:r w:rsidR="007F66CC" w:rsidRPr="007F66CC">
        <w:t xml:space="preserve"> de error</w:t>
      </w:r>
      <w:r>
        <w:t>.</w:t>
      </w:r>
    </w:p>
    <w:p w14:paraId="528A699E" w14:textId="7B371B16" w:rsidR="007F66CC" w:rsidRDefault="00630CA0" w:rsidP="00785D2C">
      <w:pPr>
        <w:pStyle w:val="NMPParrafo"/>
        <w:numPr>
          <w:ilvl w:val="0"/>
          <w:numId w:val="14"/>
        </w:numPr>
      </w:pPr>
      <w:r>
        <w:t>M</w:t>
      </w:r>
      <w:r w:rsidR="007F66CC" w:rsidRPr="007F66CC">
        <w:t>e</w:t>
      </w:r>
      <w:r w:rsidR="00722851">
        <w:t>ns</w:t>
      </w:r>
      <w:r w:rsidR="007F66CC" w:rsidRPr="007F66CC">
        <w:t>a</w:t>
      </w:r>
      <w:r w:rsidR="00722851">
        <w:t>je</w:t>
      </w:r>
      <w:r w:rsidR="007F66CC" w:rsidRPr="007F66CC">
        <w:t xml:space="preserve"> no </w:t>
      </w:r>
      <w:r w:rsidR="00722851" w:rsidRPr="007F66CC">
        <w:t>vacío</w:t>
      </w:r>
      <w:r w:rsidR="00722851">
        <w:t>.</w:t>
      </w:r>
    </w:p>
    <w:p w14:paraId="448BD9ED" w14:textId="0C1710DC" w:rsidR="002479E1" w:rsidRDefault="00722851" w:rsidP="00785D2C">
      <w:pPr>
        <w:pStyle w:val="NMPParrafo"/>
        <w:numPr>
          <w:ilvl w:val="0"/>
          <w:numId w:val="14"/>
        </w:numPr>
      </w:pPr>
      <w:r>
        <w:t>D</w:t>
      </w:r>
      <w:r w:rsidRPr="007F66CC">
        <w:t>escripción</w:t>
      </w:r>
      <w:r w:rsidR="007F66CC" w:rsidRPr="007F66CC">
        <w:t xml:space="preserve"> error</w:t>
      </w:r>
      <w:r>
        <w:t>.</w:t>
      </w:r>
    </w:p>
    <w:p w14:paraId="3737C19C" w14:textId="77777777" w:rsidR="007F66CC" w:rsidRDefault="007F66CC" w:rsidP="007F66CC">
      <w:pPr>
        <w:pStyle w:val="NMPParrafo"/>
        <w:ind w:left="927"/>
      </w:pPr>
    </w:p>
    <w:p w14:paraId="44344332" w14:textId="65D23623" w:rsidR="002479E1" w:rsidRDefault="006C09F5" w:rsidP="002479E1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4C73C863" wp14:editId="1486C0BF">
            <wp:extent cx="6400800" cy="21456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A19B" w14:textId="77777777" w:rsidR="002479E1" w:rsidRDefault="002479E1" w:rsidP="0036554D">
      <w:pPr>
        <w:pStyle w:val="NMPParrafo"/>
        <w:ind w:left="207"/>
      </w:pPr>
    </w:p>
    <w:p w14:paraId="7D80570E" w14:textId="50F06319" w:rsidR="00FC3D06" w:rsidRPr="00F4483B" w:rsidRDefault="00630CA0" w:rsidP="00FC3D06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6" w:name="_Toc82437659"/>
      <w:r w:rsidRPr="00630CA0">
        <w:rPr>
          <w:color w:val="009999"/>
        </w:rPr>
        <w:t xml:space="preserve">Almacenar una partida - </w:t>
      </w:r>
      <w:proofErr w:type="spellStart"/>
      <w:r w:rsidRPr="00630CA0">
        <w:rPr>
          <w:color w:val="009999"/>
        </w:rPr>
        <w:t>Unauthorized</w:t>
      </w:r>
      <w:proofErr w:type="spellEnd"/>
      <w:r w:rsidR="00FC3D06" w:rsidRPr="00CE3F80">
        <w:rPr>
          <w:color w:val="009999"/>
        </w:rPr>
        <w:t>.</w:t>
      </w:r>
      <w:bookmarkEnd w:id="6"/>
    </w:p>
    <w:p w14:paraId="3F989D36" w14:textId="77777777" w:rsidR="00FC3D06" w:rsidRPr="00F4483B" w:rsidRDefault="00FC3D06" w:rsidP="00FC3D06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5CD3F476" w14:textId="6FD3187F" w:rsidR="00FC3D06" w:rsidRDefault="00630CA0" w:rsidP="00FC3D06">
      <w:pPr>
        <w:pStyle w:val="NMPParrafo"/>
        <w:ind w:left="207"/>
      </w:pPr>
      <w:r>
        <w:t>Se realiza la petición de</w:t>
      </w:r>
      <w:r w:rsidR="005C7124">
        <w:t xml:space="preserve"> con credenciales token cabeceras </w:t>
      </w:r>
      <w:proofErr w:type="spellStart"/>
      <w:r w:rsidR="005C7124">
        <w:t>idConsumidos</w:t>
      </w:r>
      <w:proofErr w:type="spellEnd"/>
      <w:r w:rsidR="005C7124">
        <w:t xml:space="preserve"> o </w:t>
      </w:r>
      <w:proofErr w:type="spellStart"/>
      <w:r w:rsidR="005C7124">
        <w:t>idOrigen</w:t>
      </w:r>
      <w:proofErr w:type="spellEnd"/>
      <w:r w:rsidR="005C7124">
        <w:t>, incorrectas.</w:t>
      </w:r>
      <w:r>
        <w:t xml:space="preserve"> </w:t>
      </w:r>
    </w:p>
    <w:p w14:paraId="4A563686" w14:textId="77777777" w:rsidR="00FC3D06" w:rsidRPr="002479E1" w:rsidRDefault="00FC3D06" w:rsidP="00FC3D06">
      <w:pPr>
        <w:pStyle w:val="NMPParrafo"/>
        <w:ind w:left="207"/>
        <w:rPr>
          <w:b/>
          <w:bCs/>
          <w:lang w:val="en-US"/>
        </w:rPr>
      </w:pPr>
      <w:r w:rsidRPr="002479E1">
        <w:rPr>
          <w:b/>
          <w:bCs/>
          <w:lang w:val="en-US"/>
        </w:rPr>
        <w:t>Endpoint Desarrollo:</w:t>
      </w:r>
    </w:p>
    <w:p w14:paraId="29B9B7EA" w14:textId="0E2D614A" w:rsidR="003E02AB" w:rsidRDefault="00FC3D06" w:rsidP="00FC3D06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Pr="00A338C1">
        <w:rPr>
          <w:rStyle w:val="Hipervnculo"/>
          <w:b/>
          <w:bCs/>
          <w:u w:val="none"/>
          <w:lang w:val="en-US"/>
        </w:rPr>
        <w:t>POST</w:t>
      </w:r>
      <w:r w:rsidRPr="00A338C1">
        <w:rPr>
          <w:rStyle w:val="Hipervnculo"/>
          <w:u w:val="none"/>
          <w:lang w:val="en-US"/>
        </w:rPr>
        <w:t xml:space="preserve"> </w:t>
      </w:r>
      <w:hyperlink r:id="rId19" w:history="1">
        <w:r w:rsidR="003E02AB" w:rsidRPr="00B252D2">
          <w:rPr>
            <w:rStyle w:val="Hipervnculo"/>
            <w:b/>
            <w:bCs/>
            <w:lang w:val="en-US"/>
          </w:rPr>
          <w:t>http://dev1775-ms-intermediario-redis.mybluemix.net/api/partidas/v1/infoprenda</w:t>
        </w:r>
      </w:hyperlink>
    </w:p>
    <w:p w14:paraId="249277AA" w14:textId="04180D0F" w:rsidR="00FC3D06" w:rsidRPr="003E02AB" w:rsidRDefault="00FC3D06" w:rsidP="00FC3D06">
      <w:pPr>
        <w:ind w:left="207"/>
        <w:rPr>
          <w:color w:val="009999"/>
          <w:lang w:val="en-US"/>
        </w:rPr>
      </w:pPr>
      <w:r w:rsidRPr="003E02AB">
        <w:rPr>
          <w:color w:val="009999"/>
          <w:lang w:val="en-US"/>
        </w:rPr>
        <w:t>Entrada:</w:t>
      </w:r>
    </w:p>
    <w:p w14:paraId="038110D8" w14:textId="77777777" w:rsidR="003E02AB" w:rsidRDefault="003E02AB" w:rsidP="003E02AB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096FE15A" w14:textId="77777777" w:rsidR="003E02AB" w:rsidRDefault="003E02AB" w:rsidP="003E02AB">
      <w:pPr>
        <w:pStyle w:val="NMPParrafo"/>
        <w:ind w:left="207"/>
      </w:pPr>
      <w:r>
        <w:t xml:space="preserve"> Se especifico un cuerpo para la petición en el que se establecieron la secciones:</w:t>
      </w:r>
    </w:p>
    <w:p w14:paraId="2424DF1F" w14:textId="77777777" w:rsidR="003E02AB" w:rsidRDefault="003E02AB" w:rsidP="003E02AB">
      <w:pPr>
        <w:pStyle w:val="NMPParrafo"/>
        <w:ind w:left="207"/>
      </w:pPr>
      <w:proofErr w:type="spellStart"/>
      <w:r>
        <w:t>idCliente</w:t>
      </w:r>
      <w:proofErr w:type="spellEnd"/>
      <w:r>
        <w:t>: '22170'</w:t>
      </w:r>
    </w:p>
    <w:p w14:paraId="35905CEB" w14:textId="77777777" w:rsidR="003E02AB" w:rsidRDefault="003E02AB" w:rsidP="003E02AB">
      <w:pPr>
        <w:pStyle w:val="NMPParrafo"/>
        <w:ind w:left="207"/>
      </w:pPr>
      <w:r>
        <w:t>folio: FOLIO1</w:t>
      </w:r>
    </w:p>
    <w:p w14:paraId="7E49794F" w14:textId="77777777" w:rsidR="003E02AB" w:rsidRDefault="003E02AB" w:rsidP="003E02AB">
      <w:pPr>
        <w:pStyle w:val="NMPParrafo"/>
        <w:ind w:left="207"/>
      </w:pPr>
      <w:proofErr w:type="spellStart"/>
      <w:r>
        <w:t>nivelCliente</w:t>
      </w:r>
      <w:proofErr w:type="spellEnd"/>
      <w:r>
        <w:t>: DIAMANTE</w:t>
      </w:r>
    </w:p>
    <w:p w14:paraId="63BFD903" w14:textId="77777777" w:rsidR="003E02AB" w:rsidRDefault="003E02AB" w:rsidP="003E02AB">
      <w:pPr>
        <w:pStyle w:val="NMPParrafo"/>
        <w:ind w:left="207"/>
      </w:pPr>
      <w:proofErr w:type="spellStart"/>
      <w:r>
        <w:t>calificacionAjustada</w:t>
      </w:r>
      <w:proofErr w:type="spellEnd"/>
      <w:r>
        <w:t>: 10</w:t>
      </w:r>
    </w:p>
    <w:p w14:paraId="51F5381B" w14:textId="77777777" w:rsidR="003E02AB" w:rsidRDefault="003E02AB" w:rsidP="003E02AB">
      <w:pPr>
        <w:pStyle w:val="NMPParrafo"/>
        <w:ind w:left="207"/>
      </w:pPr>
      <w:r>
        <w:t>calificacionSiva2: 7</w:t>
      </w:r>
    </w:p>
    <w:p w14:paraId="477652DA" w14:textId="77777777" w:rsidR="003E02AB" w:rsidRDefault="003E02AB" w:rsidP="003E02AB">
      <w:pPr>
        <w:pStyle w:val="NMPParrafo"/>
        <w:ind w:left="207"/>
      </w:pPr>
      <w:r>
        <w:t>gramaje: 1</w:t>
      </w:r>
    </w:p>
    <w:p w14:paraId="21555661" w14:textId="77777777" w:rsidR="003E02AB" w:rsidRDefault="003E02AB" w:rsidP="003E02AB">
      <w:pPr>
        <w:pStyle w:val="NMPParrafo"/>
        <w:ind w:left="207"/>
      </w:pPr>
      <w:r>
        <w:t>rango: F5</w:t>
      </w:r>
    </w:p>
    <w:p w14:paraId="61DF9144" w14:textId="77777777" w:rsidR="003E02AB" w:rsidRDefault="003E02AB" w:rsidP="003E02AB">
      <w:pPr>
        <w:pStyle w:val="NMPParrafo"/>
        <w:ind w:left="207"/>
      </w:pPr>
      <w:proofErr w:type="spellStart"/>
      <w:r>
        <w:t>kilataje</w:t>
      </w:r>
      <w:proofErr w:type="spellEnd"/>
      <w:r>
        <w:t>: 12</w:t>
      </w:r>
    </w:p>
    <w:p w14:paraId="58D4C939" w14:textId="77777777" w:rsidR="003E02AB" w:rsidRDefault="003E02AB" w:rsidP="003E02AB">
      <w:pPr>
        <w:pStyle w:val="NMPParrafo"/>
        <w:ind w:left="207"/>
      </w:pPr>
      <w:r>
        <w:t>incremento: 25</w:t>
      </w:r>
    </w:p>
    <w:p w14:paraId="763882A5" w14:textId="77777777" w:rsidR="003E02AB" w:rsidRDefault="003E02AB" w:rsidP="003E02AB">
      <w:pPr>
        <w:pStyle w:val="NMPParrafo"/>
        <w:ind w:left="207"/>
      </w:pPr>
      <w:r>
        <w:t>desplazamiento: '5'</w:t>
      </w:r>
    </w:p>
    <w:p w14:paraId="70F8E634" w14:textId="77777777" w:rsidR="003E02AB" w:rsidRDefault="003E02AB" w:rsidP="003E02AB">
      <w:pPr>
        <w:pStyle w:val="NMPParrafo"/>
        <w:ind w:left="207"/>
      </w:pPr>
      <w:r>
        <w:t>ramo: Alhajas</w:t>
      </w:r>
    </w:p>
    <w:p w14:paraId="17A4593F" w14:textId="77777777" w:rsidR="003E02AB" w:rsidRDefault="003E02AB" w:rsidP="003E02AB">
      <w:pPr>
        <w:pStyle w:val="NMPParrafo"/>
        <w:ind w:left="207"/>
      </w:pPr>
      <w:proofErr w:type="spellStart"/>
      <w:r>
        <w:t>subramo</w:t>
      </w:r>
      <w:proofErr w:type="spellEnd"/>
      <w:r>
        <w:t>: Alhajas</w:t>
      </w:r>
    </w:p>
    <w:p w14:paraId="11916B82" w14:textId="77777777" w:rsidR="00FC3D06" w:rsidRDefault="00FC3D06" w:rsidP="00FC3D06">
      <w:pPr>
        <w:pStyle w:val="NMPParrafo"/>
        <w:ind w:left="207"/>
      </w:pPr>
    </w:p>
    <w:p w14:paraId="12D60CBB" w14:textId="3324CDA2" w:rsidR="00FC3D06" w:rsidRPr="003E02AB" w:rsidRDefault="00FC3D06" w:rsidP="00FC3D06">
      <w:pPr>
        <w:ind w:left="207"/>
        <w:jc w:val="center"/>
        <w:rPr>
          <w:u w:val="single"/>
        </w:rPr>
      </w:pPr>
    </w:p>
    <w:p w14:paraId="38B325BF" w14:textId="77777777" w:rsidR="00FC3D06" w:rsidRPr="00F4483B" w:rsidRDefault="00FC3D06" w:rsidP="00FC3D06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6C7D85C7" w14:textId="77777777" w:rsidR="005C7124" w:rsidRDefault="00825A10" w:rsidP="00FC3D06">
      <w:pPr>
        <w:shd w:val="clear" w:color="auto" w:fill="FFFFFE"/>
        <w:spacing w:line="240" w:lineRule="atLeast"/>
        <w:jc w:val="left"/>
      </w:pPr>
      <w:r>
        <w:t>Como parte de la respuesta se</w:t>
      </w:r>
      <w:r w:rsidR="005C7124">
        <w:t xml:space="preserve"> regresa un error </w:t>
      </w:r>
      <w:proofErr w:type="gramStart"/>
      <w:r w:rsidR="005C7124">
        <w:t>401  de</w:t>
      </w:r>
      <w:proofErr w:type="gramEnd"/>
      <w:r w:rsidR="005C7124">
        <w:t xml:space="preserve"> no autorizado</w:t>
      </w:r>
    </w:p>
    <w:p w14:paraId="4BBBD29F" w14:textId="679F7CA4" w:rsidR="00FC3D06" w:rsidRPr="004330AA" w:rsidRDefault="005C7124" w:rsidP="00FC3D06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 </w:t>
      </w:r>
    </w:p>
    <w:p w14:paraId="7F8C0D7A" w14:textId="5DEFF5E9" w:rsidR="00FC3D06" w:rsidRDefault="00B61439" w:rsidP="00FC3D06">
      <w:pPr>
        <w:pStyle w:val="NMPParrafo"/>
        <w:ind w:left="207"/>
      </w:pPr>
      <w:r>
        <w:rPr>
          <w:noProof/>
        </w:rPr>
        <w:drawing>
          <wp:inline distT="0" distB="0" distL="0" distR="0" wp14:anchorId="59B9C46F" wp14:editId="0DB58F32">
            <wp:extent cx="6400800" cy="32619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FADB" w14:textId="77777777" w:rsidR="00FC3D06" w:rsidRDefault="00FC3D06" w:rsidP="00FC3D06">
      <w:pPr>
        <w:pStyle w:val="NMPParrafo"/>
        <w:ind w:left="207"/>
      </w:pPr>
    </w:p>
    <w:p w14:paraId="56BD6F03" w14:textId="77777777" w:rsidR="00FC3D06" w:rsidRDefault="00FC3D06" w:rsidP="00FC3D06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3C589C8F" w14:textId="64757375" w:rsidR="00FC3D06" w:rsidRDefault="003E02AB" w:rsidP="003E02AB">
      <w:pPr>
        <w:pStyle w:val="NMPParrafo"/>
        <w:numPr>
          <w:ilvl w:val="0"/>
          <w:numId w:val="14"/>
        </w:numPr>
      </w:pPr>
      <w:proofErr w:type="spellStart"/>
      <w:r>
        <w:t>Codigo</w:t>
      </w:r>
      <w:proofErr w:type="spellEnd"/>
      <w:r>
        <w:t xml:space="preserve"> </w:t>
      </w:r>
      <w:proofErr w:type="spellStart"/>
      <w:r>
        <w:t>Unauthorized</w:t>
      </w:r>
      <w:proofErr w:type="spellEnd"/>
      <w:r w:rsidR="00FC3D06">
        <w:t>.</w:t>
      </w:r>
    </w:p>
    <w:p w14:paraId="02B84128" w14:textId="77777777" w:rsidR="003E02AB" w:rsidRDefault="003E02AB" w:rsidP="00283E53">
      <w:pPr>
        <w:pStyle w:val="NMPParrafo"/>
        <w:numPr>
          <w:ilvl w:val="0"/>
          <w:numId w:val="14"/>
        </w:numPr>
      </w:pPr>
      <w:proofErr w:type="spellStart"/>
      <w:r w:rsidRPr="003E02AB">
        <w:t>Codigo</w:t>
      </w:r>
      <w:proofErr w:type="spellEnd"/>
      <w:r w:rsidRPr="003E02AB">
        <w:t xml:space="preserve"> no autorizado.</w:t>
      </w:r>
    </w:p>
    <w:p w14:paraId="2781C666" w14:textId="6AD183C0" w:rsidR="00FC3D06" w:rsidRDefault="003E02AB" w:rsidP="00283E53">
      <w:pPr>
        <w:pStyle w:val="NMPParrafo"/>
        <w:numPr>
          <w:ilvl w:val="0"/>
          <w:numId w:val="14"/>
        </w:numPr>
      </w:pPr>
      <w:proofErr w:type="spellStart"/>
      <w:r w:rsidRPr="003E02AB">
        <w:t>Message</w:t>
      </w:r>
      <w:proofErr w:type="spellEnd"/>
      <w:r w:rsidRPr="003E02AB">
        <w:t xml:space="preserve"> error de autorización.</w:t>
      </w:r>
    </w:p>
    <w:p w14:paraId="38A5098D" w14:textId="5BA69211" w:rsidR="00FC3D06" w:rsidRPr="003E02AB" w:rsidRDefault="003E02AB" w:rsidP="00FC3D06">
      <w:pPr>
        <w:pStyle w:val="NMPParrafo"/>
        <w:ind w:left="207"/>
        <w:rPr>
          <w:u w:val="single"/>
        </w:rPr>
      </w:pPr>
      <w:r>
        <w:rPr>
          <w:noProof/>
        </w:rPr>
        <w:drawing>
          <wp:inline distT="0" distB="0" distL="0" distR="0" wp14:anchorId="203E7304" wp14:editId="2A413EF7">
            <wp:extent cx="6400800" cy="1928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F8A" w14:textId="5C7BE2A1" w:rsidR="00FC3D06" w:rsidRDefault="00FC3D06" w:rsidP="00FC3D06">
      <w:pPr>
        <w:pStyle w:val="NMPParrafo"/>
        <w:ind w:left="207"/>
      </w:pPr>
    </w:p>
    <w:p w14:paraId="448A09EC" w14:textId="1A41112A" w:rsidR="00772B1B" w:rsidRPr="00F4483B" w:rsidRDefault="00AB52CD" w:rsidP="00772B1B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7" w:name="_Toc82437660"/>
      <w:r w:rsidRPr="00AB52CD">
        <w:rPr>
          <w:color w:val="009999"/>
        </w:rPr>
        <w:lastRenderedPageBreak/>
        <w:t>Recuperar partidas - Ok</w:t>
      </w:r>
      <w:r w:rsidR="00772B1B" w:rsidRPr="00772B1B">
        <w:rPr>
          <w:color w:val="009999"/>
        </w:rPr>
        <w:t>.</w:t>
      </w:r>
      <w:bookmarkEnd w:id="7"/>
    </w:p>
    <w:p w14:paraId="7EAB78F9" w14:textId="77777777" w:rsidR="00772B1B" w:rsidRPr="00F4483B" w:rsidRDefault="00772B1B" w:rsidP="00772B1B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134CEB49" w14:textId="1E731613" w:rsidR="00772B1B" w:rsidRDefault="00AB52CD" w:rsidP="00772B1B">
      <w:pPr>
        <w:pStyle w:val="NMPParrafo"/>
        <w:ind w:left="207"/>
      </w:pPr>
      <w:r>
        <w:t>Realizar la recuperación de una partida candidata después de su procesamiento</w:t>
      </w:r>
      <w:r w:rsidR="00FB6A8E">
        <w:t>,</w:t>
      </w:r>
      <w:r>
        <w:t xml:space="preserve"> para que esta sea procesada por el cliente que realiza la invocación de la operación de recuperar partida.</w:t>
      </w:r>
    </w:p>
    <w:p w14:paraId="08EB08B2" w14:textId="77777777" w:rsidR="00772B1B" w:rsidRPr="00AB52CD" w:rsidRDefault="00772B1B" w:rsidP="00772B1B">
      <w:pPr>
        <w:pStyle w:val="NMPParrafo"/>
        <w:ind w:left="207"/>
        <w:rPr>
          <w:b/>
          <w:bCs/>
          <w:lang w:val="en-US"/>
        </w:rPr>
      </w:pPr>
      <w:r w:rsidRPr="00AB52CD">
        <w:rPr>
          <w:b/>
          <w:bCs/>
          <w:lang w:val="en-US"/>
        </w:rPr>
        <w:t>Endpoint Desarrollo:</w:t>
      </w:r>
    </w:p>
    <w:p w14:paraId="2CD3EF33" w14:textId="77777777" w:rsidR="00AB52CD" w:rsidRDefault="00772B1B" w:rsidP="00772B1B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="00AB52CD"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hyperlink r:id="rId22" w:history="1">
        <w:r w:rsidR="00AB52CD" w:rsidRPr="006F5E7A">
          <w:rPr>
            <w:rStyle w:val="Hipervnculo"/>
            <w:b/>
            <w:bCs/>
            <w:lang w:val="en-US"/>
          </w:rPr>
          <w:t>http://dev1775-ms-intermediario-redis.mybluemix.net/api/partidas/v1/infoprenda?id=Infoprenda-22170-23-1628783013127</w:t>
        </w:r>
      </w:hyperlink>
      <w:r w:rsidR="00AB52CD">
        <w:rPr>
          <w:rStyle w:val="Hipervnculo"/>
          <w:b/>
          <w:bCs/>
          <w:u w:val="none"/>
          <w:lang w:val="en-US"/>
        </w:rPr>
        <w:t xml:space="preserve"> </w:t>
      </w:r>
    </w:p>
    <w:p w14:paraId="4BB899C7" w14:textId="3C51E53B" w:rsidR="00772B1B" w:rsidRPr="00AB52CD" w:rsidRDefault="00772B1B" w:rsidP="00772B1B">
      <w:pPr>
        <w:ind w:left="207"/>
        <w:rPr>
          <w:color w:val="009999"/>
          <w:lang w:val="en-US"/>
        </w:rPr>
      </w:pPr>
      <w:r w:rsidRPr="00AB52CD">
        <w:rPr>
          <w:color w:val="009999"/>
          <w:lang w:val="en-US"/>
        </w:rPr>
        <w:t>Entrada:</w:t>
      </w:r>
    </w:p>
    <w:p w14:paraId="79D4F63D" w14:textId="3EC4B5DB" w:rsidR="00AB52CD" w:rsidRDefault="00AB52CD" w:rsidP="00AB52CD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>,</w:t>
      </w:r>
      <w:r w:rsidRPr="00AB52CD">
        <w:t xml:space="preserve"> Usuario</w:t>
      </w:r>
      <w:r>
        <w:t xml:space="preserve">, </w:t>
      </w:r>
      <w:proofErr w:type="spellStart"/>
      <w:r w:rsidRPr="00AB52CD">
        <w:t>NombreUsuario</w:t>
      </w:r>
      <w:proofErr w:type="spellEnd"/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358649ED" w14:textId="77E057D0" w:rsidR="00772B1B" w:rsidRDefault="00772B1B" w:rsidP="00772B1B">
      <w:pPr>
        <w:pStyle w:val="NMPParrafo"/>
        <w:ind w:left="207"/>
      </w:pPr>
      <w:r>
        <w:t xml:space="preserve"> </w:t>
      </w:r>
      <w:r w:rsidR="00AB52CD">
        <w:t xml:space="preserve">Como </w:t>
      </w:r>
      <w:proofErr w:type="spellStart"/>
      <w:r w:rsidR="00AB52CD">
        <w:t>query</w:t>
      </w:r>
      <w:proofErr w:type="spellEnd"/>
      <w:r w:rsidR="00AB52CD">
        <w:t xml:space="preserve"> </w:t>
      </w:r>
      <w:proofErr w:type="spellStart"/>
      <w:r w:rsidR="00AB52CD">
        <w:t>param</w:t>
      </w:r>
      <w:proofErr w:type="spellEnd"/>
      <w:r w:rsidR="00AB52CD">
        <w:t xml:space="preserve"> se </w:t>
      </w:r>
      <w:r w:rsidR="006C09F5">
        <w:t>mandaron</w:t>
      </w:r>
      <w:r w:rsidR="00AB52CD">
        <w:t xml:space="preserve"> los sigu</w:t>
      </w:r>
      <w:r w:rsidR="00FB6A8E">
        <w:t>i</w:t>
      </w:r>
      <w:r w:rsidR="00AB52CD">
        <w:t>entes datos</w:t>
      </w:r>
      <w:r>
        <w:t>:</w:t>
      </w:r>
    </w:p>
    <w:p w14:paraId="7BCEDBF7" w14:textId="4827AD7A" w:rsidR="00772B1B" w:rsidRDefault="00AB52CD" w:rsidP="00772B1B">
      <w:pPr>
        <w:pStyle w:val="NMPParrafo"/>
        <w:ind w:left="207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Id: Infoprenda-22170-23-1628783013127</w:t>
      </w:r>
      <w:r w:rsidR="00772B1B">
        <w:t>:</w:t>
      </w:r>
    </w:p>
    <w:p w14:paraId="53720D1E" w14:textId="64B0CD8D" w:rsidR="00772B1B" w:rsidRPr="00FC3D06" w:rsidRDefault="00492935" w:rsidP="00772B1B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DCA73FC" wp14:editId="7AC17505">
            <wp:extent cx="6400800" cy="2162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0FCA" w14:textId="77777777" w:rsidR="00772B1B" w:rsidRPr="00F4483B" w:rsidRDefault="00772B1B" w:rsidP="00772B1B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6E6094B1" w14:textId="08DA3EAE" w:rsidR="00772B1B" w:rsidRPr="004330AA" w:rsidRDefault="00772B1B" w:rsidP="00772B1B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</w:t>
      </w:r>
      <w:r w:rsidR="00492935">
        <w:t>la ejecución de la operación debemos recuperar por id la partida candidata para el procesamiento del cliente que ejecuto la operación.</w:t>
      </w:r>
    </w:p>
    <w:p w14:paraId="0A35421D" w14:textId="12079017" w:rsidR="00772B1B" w:rsidRDefault="00492935" w:rsidP="00772B1B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472F765B" wp14:editId="3EE0B76F">
            <wp:extent cx="6400800" cy="44113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D547" w14:textId="77777777" w:rsidR="00772B1B" w:rsidRDefault="00772B1B" w:rsidP="00772B1B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173DC491" w14:textId="77777777" w:rsidR="00492935" w:rsidRDefault="00492935" w:rsidP="00772B1B">
      <w:pPr>
        <w:pStyle w:val="NMPParrafo"/>
        <w:numPr>
          <w:ilvl w:val="0"/>
          <w:numId w:val="14"/>
        </w:numPr>
      </w:pPr>
      <w:r w:rsidRPr="00492935">
        <w:t>Consulta correcta.</w:t>
      </w:r>
    </w:p>
    <w:p w14:paraId="4C12E3A8" w14:textId="1F9500AB" w:rsidR="00492935" w:rsidRDefault="006C09F5" w:rsidP="00772B1B">
      <w:pPr>
        <w:pStyle w:val="NMPParrafo"/>
        <w:numPr>
          <w:ilvl w:val="0"/>
          <w:numId w:val="14"/>
        </w:numPr>
      </w:pPr>
      <w:r w:rsidRPr="00492935">
        <w:t>Código</w:t>
      </w:r>
      <w:r w:rsidR="00492935" w:rsidRPr="00492935">
        <w:t xml:space="preserve"> </w:t>
      </w:r>
      <w:r w:rsidRPr="00492935">
        <w:t>exitoso</w:t>
      </w:r>
      <w:r w:rsidR="00492935" w:rsidRPr="00492935">
        <w:t>.</w:t>
      </w:r>
    </w:p>
    <w:p w14:paraId="07D21C0B" w14:textId="7668A33A" w:rsidR="00492935" w:rsidRDefault="006C09F5" w:rsidP="00D15DCB">
      <w:pPr>
        <w:pStyle w:val="NMPParrafo"/>
        <w:numPr>
          <w:ilvl w:val="0"/>
          <w:numId w:val="14"/>
        </w:numPr>
      </w:pPr>
      <w:r w:rsidRPr="00492935">
        <w:t>Mensaje</w:t>
      </w:r>
      <w:r w:rsidR="00492935" w:rsidRPr="00492935">
        <w:t xml:space="preserve"> </w:t>
      </w:r>
      <w:r w:rsidRPr="00492935">
        <w:t>exitoso</w:t>
      </w:r>
      <w:r w:rsidR="00492935" w:rsidRPr="00492935">
        <w:t>.</w:t>
      </w:r>
    </w:p>
    <w:p w14:paraId="300631C2" w14:textId="6D5F9B34" w:rsidR="00772B1B" w:rsidRDefault="00492935" w:rsidP="00D15DCB">
      <w:pPr>
        <w:pStyle w:val="NMPParrafo"/>
        <w:numPr>
          <w:ilvl w:val="0"/>
          <w:numId w:val="14"/>
        </w:numPr>
      </w:pPr>
      <w:r w:rsidRPr="00492935">
        <w:t>Existen elementos.</w:t>
      </w:r>
    </w:p>
    <w:p w14:paraId="78AF9B1E" w14:textId="4280FE91" w:rsidR="00772B1B" w:rsidRDefault="001177AC" w:rsidP="001177AC">
      <w:pPr>
        <w:pStyle w:val="NMPParrafo"/>
        <w:ind w:left="207"/>
        <w:jc w:val="center"/>
      </w:pPr>
      <w:r>
        <w:rPr>
          <w:noProof/>
        </w:rPr>
        <w:drawing>
          <wp:inline distT="0" distB="0" distL="0" distR="0" wp14:anchorId="69B2D4AB" wp14:editId="6B6B0158">
            <wp:extent cx="5624623" cy="1923420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8270" cy="19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C51" w14:textId="474D003B" w:rsidR="004A5138" w:rsidRPr="00F4483B" w:rsidRDefault="00304FC8" w:rsidP="004A5138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8" w:name="_Toc82437661"/>
      <w:r w:rsidRPr="00304FC8">
        <w:rPr>
          <w:color w:val="009999"/>
        </w:rPr>
        <w:lastRenderedPageBreak/>
        <w:t xml:space="preserve">Recuperar partidas - </w:t>
      </w:r>
      <w:proofErr w:type="spellStart"/>
      <w:r w:rsidRPr="00304FC8">
        <w:rPr>
          <w:color w:val="009999"/>
        </w:rPr>
        <w:t>SinResultados</w:t>
      </w:r>
      <w:proofErr w:type="spellEnd"/>
      <w:r w:rsidR="004A5138" w:rsidRPr="004A5138">
        <w:rPr>
          <w:color w:val="009999"/>
        </w:rPr>
        <w:t>.</w:t>
      </w:r>
      <w:bookmarkEnd w:id="8"/>
    </w:p>
    <w:p w14:paraId="72E33631" w14:textId="77777777" w:rsidR="004A5138" w:rsidRPr="00F4483B" w:rsidRDefault="004A5138" w:rsidP="004A5138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7DC6438F" w14:textId="77777777" w:rsidR="007662B8" w:rsidRDefault="007662B8" w:rsidP="007662B8">
      <w:pPr>
        <w:pStyle w:val="NMPParrafo"/>
        <w:ind w:left="207"/>
      </w:pPr>
      <w:r>
        <w:t>Realizar la recuperación de una partida candidata después de su procesamiento para que esta sea procesada por el cliente que realiza la invocación de la operación de recuperar partida.</w:t>
      </w:r>
    </w:p>
    <w:p w14:paraId="3A1ABAE3" w14:textId="77777777" w:rsidR="007662B8" w:rsidRPr="00AB52CD" w:rsidRDefault="007662B8" w:rsidP="007662B8">
      <w:pPr>
        <w:pStyle w:val="NMPParrafo"/>
        <w:ind w:left="207"/>
        <w:rPr>
          <w:b/>
          <w:bCs/>
          <w:lang w:val="en-US"/>
        </w:rPr>
      </w:pPr>
      <w:r w:rsidRPr="00AB52CD">
        <w:rPr>
          <w:b/>
          <w:bCs/>
          <w:lang w:val="en-US"/>
        </w:rPr>
        <w:t>Endpoint Desarrollo:</w:t>
      </w:r>
    </w:p>
    <w:p w14:paraId="2E806CB5" w14:textId="2320267F" w:rsidR="007662B8" w:rsidRPr="00D14661" w:rsidRDefault="007662B8" w:rsidP="007662B8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r w:rsidR="00D14661" w:rsidRPr="00D14661">
        <w:rPr>
          <w:rStyle w:val="Hipervnculo"/>
          <w:b/>
          <w:bCs/>
          <w:u w:val="none"/>
          <w:lang w:val="en-US"/>
        </w:rPr>
        <w:t>http://dev1775-ms-intermediario-redis.mybluemix.net/api/partidas/v1/infoprenda?id=1234567</w:t>
      </w:r>
    </w:p>
    <w:p w14:paraId="0FD73838" w14:textId="77777777" w:rsidR="007662B8" w:rsidRPr="007662B8" w:rsidRDefault="007662B8" w:rsidP="007662B8">
      <w:pPr>
        <w:ind w:left="207"/>
        <w:rPr>
          <w:color w:val="009999"/>
        </w:rPr>
      </w:pPr>
      <w:r w:rsidRPr="007662B8">
        <w:rPr>
          <w:color w:val="009999"/>
        </w:rPr>
        <w:t>Entrada:</w:t>
      </w:r>
    </w:p>
    <w:p w14:paraId="4E94755D" w14:textId="77777777" w:rsidR="007662B8" w:rsidRDefault="007662B8" w:rsidP="007662B8">
      <w:pPr>
        <w:pStyle w:val="NMPParrafo"/>
        <w:ind w:left="207"/>
      </w:pPr>
      <w:r>
        <w:t xml:space="preserve">Para realizar la petición se especificaron las cabeceras: canal,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UnidadOrganizacional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Producto,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Operacion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Trigger</w:t>
      </w:r>
      <w:proofErr w:type="spellEnd"/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Evento</w:t>
      </w:r>
      <w:r>
        <w:t xml:space="preserve">,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Folio</w:t>
      </w:r>
      <w:r>
        <w:t>,</w:t>
      </w:r>
      <w:r w:rsidRPr="00AB52CD">
        <w:t xml:space="preserve"> Usuario</w:t>
      </w:r>
      <w:r>
        <w:t xml:space="preserve">, </w:t>
      </w:r>
      <w:proofErr w:type="spellStart"/>
      <w:r w:rsidRPr="00AB52CD">
        <w:t>NombreUsuario</w:t>
      </w:r>
      <w:proofErr w:type="spellEnd"/>
      <w:r>
        <w:t xml:space="preserve">, </w:t>
      </w:r>
      <w:proofErr w:type="spellStart"/>
      <w:r w:rsidRPr="00442B2D">
        <w:t>idConsumidor</w:t>
      </w:r>
      <w:proofErr w:type="spellEnd"/>
      <w:r>
        <w:t xml:space="preserve">, </w:t>
      </w:r>
      <w:proofErr w:type="spellStart"/>
      <w:r w:rsidRPr="00442B2D">
        <w:t>idDestino</w:t>
      </w:r>
      <w:proofErr w:type="spellEnd"/>
      <w:r>
        <w:t xml:space="preserve">, </w:t>
      </w:r>
      <w:proofErr w:type="spellStart"/>
      <w:proofErr w:type="gramStart"/>
      <w:r w:rsidRPr="00442B2D">
        <w:t>oauth.bearer</w:t>
      </w:r>
      <w:proofErr w:type="spellEnd"/>
      <w:proofErr w:type="gramEnd"/>
      <w:r>
        <w:t>. Esta última con un token recién creado y valido.</w:t>
      </w:r>
    </w:p>
    <w:p w14:paraId="30675364" w14:textId="77777777" w:rsidR="007662B8" w:rsidRDefault="007662B8" w:rsidP="007662B8">
      <w:pPr>
        <w:pStyle w:val="NMPParrafo"/>
        <w:ind w:left="207"/>
      </w:pPr>
      <w:r>
        <w:t xml:space="preserve"> Como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se </w:t>
      </w:r>
      <w:proofErr w:type="spellStart"/>
      <w:r>
        <w:t>mandarón</w:t>
      </w:r>
      <w:proofErr w:type="spellEnd"/>
      <w:r>
        <w:t xml:space="preserve"> los </w:t>
      </w:r>
      <w:proofErr w:type="spellStart"/>
      <w:r>
        <w:t>sisgueintes</w:t>
      </w:r>
      <w:proofErr w:type="spellEnd"/>
      <w:r>
        <w:t xml:space="preserve"> datos:</w:t>
      </w:r>
    </w:p>
    <w:p w14:paraId="06F6FEAB" w14:textId="7F222C11" w:rsidR="007662B8" w:rsidRPr="00D14661" w:rsidRDefault="007662B8" w:rsidP="007662B8">
      <w:pPr>
        <w:pStyle w:val="NMPParrafo"/>
        <w:ind w:left="207"/>
        <w:rPr>
          <w:u w:val="single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Id: </w:t>
      </w:r>
      <w:r w:rsidR="00D14661">
        <w:rPr>
          <w:rFonts w:ascii="Helvetica" w:hAnsi="Helvetica"/>
          <w:color w:val="212121"/>
          <w:sz w:val="18"/>
          <w:szCs w:val="18"/>
          <w:shd w:val="clear" w:color="auto" w:fill="FFFFFF"/>
        </w:rPr>
        <w:t>Noexiste-1234567</w:t>
      </w:r>
    </w:p>
    <w:p w14:paraId="6AEC968F" w14:textId="362CB032" w:rsidR="004A5138" w:rsidRPr="00FC3D06" w:rsidRDefault="00D14661" w:rsidP="004A5138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B703B56" wp14:editId="5EBDDD9B">
            <wp:extent cx="6400800" cy="20840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EF3A" w14:textId="77777777" w:rsidR="004A5138" w:rsidRPr="00F4483B" w:rsidRDefault="004A5138" w:rsidP="004A5138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5C964D98" w14:textId="7F66966D" w:rsidR="00707123" w:rsidRPr="004330AA" w:rsidRDefault="00707123" w:rsidP="00707123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</w:t>
      </w:r>
      <w:r w:rsidR="00D14661">
        <w:t>la petición se debe retornar la estructura “</w:t>
      </w:r>
      <w:proofErr w:type="spellStart"/>
      <w:r w:rsidR="00D14661" w:rsidRPr="00D14661">
        <w:t>listaPrendasAsociadas</w:t>
      </w:r>
      <w:proofErr w:type="spellEnd"/>
      <w:r w:rsidR="00D14661">
        <w:t>”</w:t>
      </w:r>
      <w:r>
        <w:t xml:space="preserve"> </w:t>
      </w:r>
      <w:r w:rsidR="00EA0FC1">
        <w:t>vacía</w:t>
      </w:r>
      <w:r w:rsidR="00D14661">
        <w:t xml:space="preserve"> además de la estructura de excepción con la leyenda “</w:t>
      </w:r>
      <w:r w:rsidR="00D14661" w:rsidRPr="00D14661">
        <w:t>No se encontraron prendas recuperadas candidatas a beneficio Infoprend</w:t>
      </w:r>
      <w:r w:rsidR="00D14661">
        <w:t>a”</w:t>
      </w:r>
    </w:p>
    <w:p w14:paraId="385EB803" w14:textId="6B5BB47F" w:rsidR="004A5138" w:rsidRDefault="005C6C40" w:rsidP="004A5138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38285543" wp14:editId="5707007B">
            <wp:extent cx="6400800" cy="41579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9AA" w14:textId="77777777" w:rsidR="004A5138" w:rsidRDefault="004A5138" w:rsidP="004A5138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05407AB5" w14:textId="77777777" w:rsidR="00911439" w:rsidRDefault="00911439" w:rsidP="004A5138">
      <w:pPr>
        <w:pStyle w:val="NMPParrafo"/>
        <w:numPr>
          <w:ilvl w:val="0"/>
          <w:numId w:val="14"/>
        </w:numPr>
      </w:pPr>
      <w:r w:rsidRPr="00911439">
        <w:t>Consulta correcta.</w:t>
      </w:r>
    </w:p>
    <w:p w14:paraId="2509F7AA" w14:textId="7D1A3875" w:rsidR="00911439" w:rsidRDefault="00EA0FC1" w:rsidP="00B9509D">
      <w:pPr>
        <w:pStyle w:val="NMPParrafo"/>
        <w:numPr>
          <w:ilvl w:val="0"/>
          <w:numId w:val="14"/>
        </w:numPr>
      </w:pPr>
      <w:r w:rsidRPr="00911439">
        <w:t>Código</w:t>
      </w:r>
      <w:r w:rsidR="00911439" w:rsidRPr="00911439">
        <w:t xml:space="preserve"> no encontrado.</w:t>
      </w:r>
    </w:p>
    <w:p w14:paraId="22E18B36" w14:textId="0A6F0C47" w:rsidR="004A5138" w:rsidRDefault="00911439" w:rsidP="00B9509D">
      <w:pPr>
        <w:pStyle w:val="NMPParrafo"/>
        <w:numPr>
          <w:ilvl w:val="0"/>
          <w:numId w:val="14"/>
        </w:numPr>
      </w:pPr>
      <w:r w:rsidRPr="00911439">
        <w:t>Mensaje si prendas recuperadas.</w:t>
      </w:r>
    </w:p>
    <w:p w14:paraId="6136B943" w14:textId="1580BA8D" w:rsidR="00911439" w:rsidRDefault="00911439" w:rsidP="00B9509D">
      <w:pPr>
        <w:pStyle w:val="NMPParrafo"/>
        <w:numPr>
          <w:ilvl w:val="0"/>
          <w:numId w:val="14"/>
        </w:numPr>
      </w:pPr>
      <w:r w:rsidRPr="00911439">
        <w:t>Sin elementos.</w:t>
      </w:r>
    </w:p>
    <w:p w14:paraId="0681807A" w14:textId="77777777" w:rsidR="00911439" w:rsidRDefault="00911439" w:rsidP="00911439">
      <w:pPr>
        <w:pStyle w:val="NMPParrafo"/>
        <w:ind w:left="927"/>
      </w:pPr>
    </w:p>
    <w:p w14:paraId="41A66D16" w14:textId="47B30685" w:rsidR="004A5138" w:rsidRDefault="00EA0FC1" w:rsidP="004A5138">
      <w:pPr>
        <w:pStyle w:val="NMPParrafo"/>
        <w:ind w:left="207"/>
      </w:pPr>
      <w:r>
        <w:rPr>
          <w:noProof/>
        </w:rPr>
        <w:drawing>
          <wp:inline distT="0" distB="0" distL="0" distR="0" wp14:anchorId="3A0DE692" wp14:editId="1BCD878C">
            <wp:extent cx="5507665" cy="185665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3727" cy="18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FFF" w14:textId="77777777" w:rsidR="004A5138" w:rsidRDefault="004A5138" w:rsidP="004A5138">
      <w:pPr>
        <w:pStyle w:val="NMPParrafo"/>
        <w:ind w:left="207"/>
      </w:pPr>
    </w:p>
    <w:p w14:paraId="6D6672B1" w14:textId="6AEB3825" w:rsidR="00422613" w:rsidRPr="00F4483B" w:rsidRDefault="003000BC" w:rsidP="00422613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9" w:name="_Toc82437662"/>
      <w:r w:rsidRPr="003000BC">
        <w:rPr>
          <w:color w:val="009999"/>
        </w:rPr>
        <w:lastRenderedPageBreak/>
        <w:t>Entpoint - No existente</w:t>
      </w:r>
      <w:bookmarkEnd w:id="9"/>
    </w:p>
    <w:p w14:paraId="0E4AF48D" w14:textId="77777777" w:rsidR="00422613" w:rsidRPr="00F4483B" w:rsidRDefault="00422613" w:rsidP="00422613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6C948FA0" w14:textId="658E7D7D" w:rsidR="00422613" w:rsidRDefault="003000BC" w:rsidP="00422613">
      <w:pPr>
        <w:pStyle w:val="NMPParrafo"/>
        <w:ind w:left="207"/>
      </w:pPr>
      <w:r>
        <w:t xml:space="preserve">Solicitud hacia un entpoint mal formado o </w:t>
      </w:r>
      <w:proofErr w:type="spellStart"/>
      <w:r>
        <w:t>inexixtente</w:t>
      </w:r>
      <w:proofErr w:type="spellEnd"/>
      <w:r>
        <w:t>.</w:t>
      </w:r>
    </w:p>
    <w:p w14:paraId="1A56D521" w14:textId="77777777" w:rsidR="00422613" w:rsidRPr="004A5138" w:rsidRDefault="00422613" w:rsidP="00422613">
      <w:pPr>
        <w:pStyle w:val="NMPParrafo"/>
        <w:ind w:left="207"/>
        <w:rPr>
          <w:b/>
          <w:bCs/>
          <w:lang w:val="en-US"/>
        </w:rPr>
      </w:pPr>
      <w:r w:rsidRPr="004A5138">
        <w:rPr>
          <w:b/>
          <w:bCs/>
          <w:lang w:val="en-US"/>
        </w:rPr>
        <w:t>Endpoint Desarrollo:</w:t>
      </w:r>
    </w:p>
    <w:p w14:paraId="103B0AF7" w14:textId="615D5641" w:rsidR="00422613" w:rsidRPr="003000BC" w:rsidRDefault="00422613" w:rsidP="00422613">
      <w:pPr>
        <w:ind w:left="207"/>
        <w:rPr>
          <w:rStyle w:val="Hipervnculo"/>
          <w:b/>
          <w:bCs/>
          <w:u w:val="none"/>
          <w:lang w:val="en-US"/>
        </w:rPr>
      </w:pPr>
      <w:r w:rsidRPr="002A08BD">
        <w:rPr>
          <w:b/>
          <w:bCs/>
          <w:lang w:val="en-US"/>
        </w:rPr>
        <w:t>REST:</w:t>
      </w:r>
      <w:r w:rsidRPr="002A08BD">
        <w:rPr>
          <w:lang w:val="en-US"/>
        </w:rPr>
        <w:t xml:space="preserve"> </w:t>
      </w:r>
      <w:r w:rsidRPr="00A338C1">
        <w:rPr>
          <w:rStyle w:val="Hipervnculo"/>
          <w:u w:val="none"/>
          <w:lang w:val="en-US"/>
        </w:rPr>
        <w:t>--</w:t>
      </w:r>
      <w:r w:rsidR="003000BC">
        <w:rPr>
          <w:rStyle w:val="Hipervnculo"/>
          <w:b/>
          <w:bCs/>
          <w:u w:val="none"/>
          <w:lang w:val="en-US"/>
        </w:rPr>
        <w:t>GET</w:t>
      </w:r>
      <w:r w:rsidRPr="00A338C1">
        <w:rPr>
          <w:rStyle w:val="Hipervnculo"/>
          <w:u w:val="none"/>
          <w:lang w:val="en-US"/>
        </w:rPr>
        <w:t xml:space="preserve"> </w:t>
      </w:r>
      <w:r w:rsidR="003000BC" w:rsidRPr="003000BC">
        <w:rPr>
          <w:rStyle w:val="Hipervnculo"/>
          <w:b/>
          <w:bCs/>
          <w:u w:val="none"/>
          <w:lang w:val="en-US"/>
        </w:rPr>
        <w:t>http://dev1775-ms-intermediario-redis.mybluemix.net/api/partidas/v1/infoprendaNoexite</w:t>
      </w:r>
    </w:p>
    <w:p w14:paraId="44204D25" w14:textId="54C2D30E" w:rsidR="00422613" w:rsidRDefault="00422613" w:rsidP="00422613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512798F3" w14:textId="668C6463" w:rsidR="003000BC" w:rsidRDefault="003000BC" w:rsidP="00422613">
      <w:pPr>
        <w:ind w:left="207"/>
        <w:rPr>
          <w:color w:val="009999"/>
        </w:rPr>
      </w:pPr>
      <w:r>
        <w:rPr>
          <w:color w:val="009999"/>
        </w:rPr>
        <w:t>N/A</w:t>
      </w:r>
    </w:p>
    <w:p w14:paraId="32F41BA2" w14:textId="77777777" w:rsidR="003000BC" w:rsidRPr="00F4483B" w:rsidRDefault="003000BC" w:rsidP="00422613">
      <w:pPr>
        <w:ind w:left="207"/>
        <w:rPr>
          <w:color w:val="009999"/>
        </w:rPr>
      </w:pPr>
    </w:p>
    <w:p w14:paraId="7D76AC3A" w14:textId="74FDA7EE" w:rsidR="00422613" w:rsidRPr="00FC3D06" w:rsidRDefault="003000BC" w:rsidP="00422613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2205750" wp14:editId="3C164C27">
            <wp:extent cx="6400800" cy="256476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16B8" w14:textId="77777777" w:rsidR="00422613" w:rsidRPr="00F4483B" w:rsidRDefault="00422613" w:rsidP="00422613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1A067D6B" w14:textId="75C2E9E3" w:rsidR="00422613" w:rsidRPr="004330AA" w:rsidRDefault="003000BC" w:rsidP="00422613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>El error por recurso no existente es manejado correctamente por la integración con un código de error generado por la aplicación.</w:t>
      </w:r>
    </w:p>
    <w:p w14:paraId="06062CEB" w14:textId="5157982F" w:rsidR="00422613" w:rsidRDefault="00422613" w:rsidP="00422613">
      <w:pPr>
        <w:pStyle w:val="NMPParrafo"/>
        <w:ind w:left="207"/>
      </w:pPr>
    </w:p>
    <w:p w14:paraId="35F5EBF1" w14:textId="5E395976" w:rsidR="00422613" w:rsidRDefault="003000BC" w:rsidP="00422613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5929DA42" wp14:editId="325B37D1">
            <wp:extent cx="6400800" cy="3267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5BB6" w14:textId="77777777" w:rsidR="00422613" w:rsidRDefault="00422613" w:rsidP="00422613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5DB1AD46" w14:textId="61B8DD22" w:rsidR="003000BC" w:rsidRDefault="007A1827" w:rsidP="00422613">
      <w:pPr>
        <w:pStyle w:val="NMPParrafo"/>
        <w:numPr>
          <w:ilvl w:val="0"/>
          <w:numId w:val="14"/>
        </w:numPr>
      </w:pPr>
      <w:r w:rsidRPr="003000BC">
        <w:t>Código</w:t>
      </w:r>
      <w:r w:rsidR="003000BC" w:rsidRPr="003000BC">
        <w:t xml:space="preserve"> de respuesta debe ser 404.</w:t>
      </w:r>
    </w:p>
    <w:p w14:paraId="64742AAD" w14:textId="376583D6" w:rsidR="003000BC" w:rsidRDefault="007A1827" w:rsidP="00422613">
      <w:pPr>
        <w:pStyle w:val="NMPParrafo"/>
        <w:numPr>
          <w:ilvl w:val="0"/>
          <w:numId w:val="14"/>
        </w:numPr>
      </w:pPr>
      <w:r w:rsidRPr="003000BC">
        <w:t>Código</w:t>
      </w:r>
      <w:r w:rsidR="003000BC" w:rsidRPr="003000BC">
        <w:t xml:space="preserve"> no recurso no existente.</w:t>
      </w:r>
    </w:p>
    <w:p w14:paraId="2331E48B" w14:textId="544B2E15" w:rsidR="00422613" w:rsidRDefault="007A1827" w:rsidP="003000BC">
      <w:pPr>
        <w:pStyle w:val="NMPParrafo"/>
        <w:numPr>
          <w:ilvl w:val="0"/>
          <w:numId w:val="14"/>
        </w:numPr>
      </w:pPr>
      <w:r w:rsidRPr="003000BC">
        <w:t>Mensaje</w:t>
      </w:r>
      <w:r w:rsidR="003000BC" w:rsidRPr="003000BC">
        <w:t xml:space="preserve"> si resultados.</w:t>
      </w:r>
    </w:p>
    <w:p w14:paraId="4C19663D" w14:textId="570B2249" w:rsidR="00422613" w:rsidRPr="003000BC" w:rsidRDefault="007A1827" w:rsidP="00422613">
      <w:pPr>
        <w:pStyle w:val="NMPParrafo"/>
        <w:ind w:left="207"/>
      </w:pPr>
      <w:r>
        <w:rPr>
          <w:noProof/>
        </w:rPr>
        <w:drawing>
          <wp:inline distT="0" distB="0" distL="0" distR="0" wp14:anchorId="612F2F4C" wp14:editId="5C99EBC7">
            <wp:extent cx="6400800" cy="183896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0DCD" w14:textId="77777777" w:rsidR="00422613" w:rsidRDefault="00422613" w:rsidP="00422613">
      <w:pPr>
        <w:pStyle w:val="NMPParrafo"/>
        <w:ind w:left="207"/>
      </w:pPr>
    </w:p>
    <w:p w14:paraId="637848F4" w14:textId="77777777" w:rsidR="00551A9E" w:rsidRDefault="00551A9E" w:rsidP="00551A9E">
      <w:pPr>
        <w:jc w:val="left"/>
      </w:pPr>
      <w:r>
        <w:br w:type="page"/>
      </w:r>
    </w:p>
    <w:p w14:paraId="189399AD" w14:textId="74AC3FD0" w:rsidR="00551A9E" w:rsidRPr="00F4483B" w:rsidRDefault="00DE75A2" w:rsidP="00551A9E">
      <w:pPr>
        <w:pStyle w:val="NMPTitulo2"/>
        <w:numPr>
          <w:ilvl w:val="0"/>
          <w:numId w:val="11"/>
        </w:numPr>
        <w:ind w:left="567"/>
        <w:outlineLvl w:val="2"/>
        <w:rPr>
          <w:color w:val="009999"/>
        </w:rPr>
      </w:pPr>
      <w:bookmarkStart w:id="10" w:name="_Toc82437663"/>
      <w:proofErr w:type="spellStart"/>
      <w:r w:rsidRPr="00DE75A2">
        <w:rPr>
          <w:color w:val="009999"/>
        </w:rPr>
        <w:lastRenderedPageBreak/>
        <w:t>HealthCheck</w:t>
      </w:r>
      <w:bookmarkEnd w:id="10"/>
      <w:proofErr w:type="spellEnd"/>
    </w:p>
    <w:p w14:paraId="717B3DF0" w14:textId="77777777" w:rsidR="00551A9E" w:rsidRPr="00F4483B" w:rsidRDefault="00551A9E" w:rsidP="00551A9E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Descripción:</w:t>
      </w:r>
    </w:p>
    <w:p w14:paraId="200413F4" w14:textId="6F974267" w:rsidR="00551A9E" w:rsidRDefault="001C7AAE" w:rsidP="00551A9E">
      <w:pPr>
        <w:pStyle w:val="NMPParrafo"/>
        <w:ind w:left="207"/>
      </w:pPr>
      <w:r>
        <w:t xml:space="preserve">Recurso expuesto para revisar el estatus de ms mediante una operación </w:t>
      </w:r>
      <w:r w:rsidRPr="001C7AAE">
        <w:t>idempotente</w:t>
      </w:r>
      <w:r>
        <w:t>.</w:t>
      </w:r>
    </w:p>
    <w:p w14:paraId="577E438B" w14:textId="77777777" w:rsidR="00551A9E" w:rsidRPr="00B01E3B" w:rsidRDefault="00551A9E" w:rsidP="00551A9E">
      <w:pPr>
        <w:pStyle w:val="NMPParrafo"/>
        <w:ind w:left="207"/>
        <w:rPr>
          <w:b/>
          <w:bCs/>
          <w:lang w:val="en-US"/>
        </w:rPr>
      </w:pPr>
      <w:r w:rsidRPr="00B01E3B">
        <w:rPr>
          <w:b/>
          <w:bCs/>
          <w:lang w:val="en-US"/>
        </w:rPr>
        <w:t>Endpoint Desarrollo:</w:t>
      </w:r>
    </w:p>
    <w:p w14:paraId="21F2056A" w14:textId="25EC0603" w:rsidR="00551A9E" w:rsidRPr="004F72BF" w:rsidRDefault="00551A9E" w:rsidP="00551A9E">
      <w:pPr>
        <w:ind w:left="207"/>
        <w:rPr>
          <w:rStyle w:val="Hipervnculo"/>
          <w:b/>
          <w:bCs/>
          <w:u w:val="none"/>
          <w:lang w:val="en-US"/>
        </w:rPr>
      </w:pPr>
      <w:r w:rsidRPr="00B01E3B">
        <w:rPr>
          <w:b/>
          <w:bCs/>
          <w:lang w:val="en-US"/>
        </w:rPr>
        <w:t>REST:</w:t>
      </w:r>
      <w:r w:rsidRPr="00B01E3B">
        <w:rPr>
          <w:lang w:val="en-US"/>
        </w:rPr>
        <w:t xml:space="preserve"> </w:t>
      </w:r>
      <w:r w:rsidRPr="00B01E3B">
        <w:rPr>
          <w:rStyle w:val="Hipervnculo"/>
          <w:u w:val="none"/>
          <w:lang w:val="en-US"/>
        </w:rPr>
        <w:t>--</w:t>
      </w:r>
      <w:r w:rsidR="004F72BF">
        <w:rPr>
          <w:rStyle w:val="Hipervnculo"/>
          <w:b/>
          <w:bCs/>
          <w:u w:val="none"/>
          <w:lang w:val="en-US"/>
        </w:rPr>
        <w:t>GET</w:t>
      </w:r>
      <w:r w:rsidRPr="00B01E3B">
        <w:rPr>
          <w:rStyle w:val="Hipervnculo"/>
          <w:u w:val="none"/>
          <w:lang w:val="en-US"/>
        </w:rPr>
        <w:t xml:space="preserve"> </w:t>
      </w:r>
      <w:r w:rsidR="004F72BF" w:rsidRPr="004F72BF">
        <w:rPr>
          <w:rStyle w:val="Hipervnculo"/>
          <w:b/>
          <w:bCs/>
          <w:u w:val="none"/>
          <w:lang w:val="en-US"/>
        </w:rPr>
        <w:t>http://dev1775-ms-intermediario-redis.mybluemix.net/api/partidas/v1/</w:t>
      </w:r>
    </w:p>
    <w:p w14:paraId="5CC665C9" w14:textId="77777777" w:rsidR="00551A9E" w:rsidRPr="00F4483B" w:rsidRDefault="00551A9E" w:rsidP="00551A9E">
      <w:pPr>
        <w:ind w:left="207"/>
        <w:rPr>
          <w:color w:val="009999"/>
        </w:rPr>
      </w:pPr>
      <w:r w:rsidRPr="00F4483B">
        <w:rPr>
          <w:color w:val="009999"/>
        </w:rPr>
        <w:t>Entrada:</w:t>
      </w:r>
    </w:p>
    <w:p w14:paraId="423BA54A" w14:textId="79AE7ACF" w:rsidR="00551A9E" w:rsidRDefault="00551A9E" w:rsidP="00551A9E">
      <w:pPr>
        <w:pStyle w:val="NMPParrafo"/>
        <w:ind w:left="207"/>
      </w:pPr>
      <w:r>
        <w:t xml:space="preserve">Para </w:t>
      </w:r>
      <w:r w:rsidR="001C7AAE">
        <w:t>realizar esta operación no es necesario agregar cabeceras a la petición.</w:t>
      </w:r>
    </w:p>
    <w:p w14:paraId="07EADEE6" w14:textId="17458C75" w:rsidR="00551A9E" w:rsidRPr="00FC3D06" w:rsidRDefault="001C7AAE" w:rsidP="00551A9E">
      <w:pPr>
        <w:ind w:left="207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22A2491" wp14:editId="347069B5">
            <wp:extent cx="6400800" cy="23139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D9E" w14:textId="77777777" w:rsidR="00551A9E" w:rsidRPr="00F4483B" w:rsidRDefault="00551A9E" w:rsidP="00551A9E">
      <w:pPr>
        <w:pStyle w:val="NMPTitulo3"/>
        <w:ind w:left="207"/>
        <w:outlineLvl w:val="9"/>
        <w:rPr>
          <w:color w:val="009999"/>
        </w:rPr>
      </w:pPr>
      <w:r w:rsidRPr="00F4483B">
        <w:rPr>
          <w:color w:val="009999"/>
        </w:rPr>
        <w:t>Resultados:</w:t>
      </w:r>
    </w:p>
    <w:p w14:paraId="3CC3DBDA" w14:textId="728A33FC" w:rsidR="00551A9E" w:rsidRPr="004330AA" w:rsidRDefault="00551A9E" w:rsidP="00551A9E">
      <w:pPr>
        <w:shd w:val="clear" w:color="auto" w:fill="FFFFFE"/>
        <w:spacing w:line="24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t xml:space="preserve">Con la solicitud </w:t>
      </w:r>
      <w:r w:rsidR="001C7AAE">
        <w:t>el ms genera una respuesta con el código de estatus 200.</w:t>
      </w:r>
    </w:p>
    <w:p w14:paraId="40D611C9" w14:textId="1F8CB3E6" w:rsidR="00551A9E" w:rsidRDefault="001C7AAE" w:rsidP="00551A9E">
      <w:pPr>
        <w:pStyle w:val="NMPParrafo"/>
        <w:ind w:left="207"/>
      </w:pPr>
      <w:r>
        <w:rPr>
          <w:noProof/>
        </w:rPr>
        <w:lastRenderedPageBreak/>
        <w:drawing>
          <wp:inline distT="0" distB="0" distL="0" distR="0" wp14:anchorId="73DE4702" wp14:editId="6BD518CB">
            <wp:extent cx="6400800" cy="42913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32D2" w14:textId="77777777" w:rsidR="00551A9E" w:rsidRDefault="00551A9E" w:rsidP="00551A9E">
      <w:pPr>
        <w:pStyle w:val="NMPParrafo"/>
        <w:ind w:left="207"/>
      </w:pPr>
    </w:p>
    <w:p w14:paraId="7E2B8438" w14:textId="77777777" w:rsidR="00551A9E" w:rsidRDefault="00551A9E" w:rsidP="00551A9E">
      <w:pPr>
        <w:pStyle w:val="NMPParrafo"/>
        <w:ind w:left="207"/>
      </w:pPr>
      <w:r>
        <w:t>Se establecieron una serie de afirmaciones que permiten que el caso cumpla con el resultado requerido. Estas afirmaciones son:</w:t>
      </w:r>
    </w:p>
    <w:p w14:paraId="42EC0A24" w14:textId="77777777" w:rsidR="001C7AAE" w:rsidRDefault="001C7AAE" w:rsidP="00551A9E">
      <w:pPr>
        <w:pStyle w:val="NMPParrafo"/>
        <w:numPr>
          <w:ilvl w:val="0"/>
          <w:numId w:val="14"/>
        </w:numPr>
      </w:pPr>
      <w:r w:rsidRPr="001C7AAE">
        <w:t>Operación correcta.</w:t>
      </w:r>
    </w:p>
    <w:p w14:paraId="37CAC9CC" w14:textId="527FA656" w:rsidR="001C7AAE" w:rsidRDefault="007C3C66" w:rsidP="00551A9E">
      <w:pPr>
        <w:pStyle w:val="NMPParrafo"/>
        <w:numPr>
          <w:ilvl w:val="0"/>
          <w:numId w:val="14"/>
        </w:numPr>
      </w:pPr>
      <w:r w:rsidRPr="001C7AAE">
        <w:t>Código</w:t>
      </w:r>
      <w:r w:rsidR="001C7AAE" w:rsidRPr="001C7AAE">
        <w:t xml:space="preserve"> </w:t>
      </w:r>
      <w:r w:rsidRPr="001C7AAE">
        <w:t>exitoso</w:t>
      </w:r>
      <w:r w:rsidR="001C7AAE" w:rsidRPr="001C7AAE">
        <w:t>.</w:t>
      </w:r>
    </w:p>
    <w:p w14:paraId="02996727" w14:textId="2E5518A7" w:rsidR="001C7AAE" w:rsidRDefault="007C3C66" w:rsidP="00551A9E">
      <w:pPr>
        <w:pStyle w:val="NMPParrafo"/>
        <w:numPr>
          <w:ilvl w:val="0"/>
          <w:numId w:val="14"/>
        </w:numPr>
      </w:pPr>
      <w:r w:rsidRPr="001C7AAE">
        <w:t>Mensaje</w:t>
      </w:r>
      <w:r w:rsidR="001C7AAE" w:rsidRPr="001C7AAE">
        <w:t xml:space="preserve"> </w:t>
      </w:r>
      <w:r w:rsidRPr="001C7AAE">
        <w:t>exitoso</w:t>
      </w:r>
      <w:r w:rsidR="001C7AAE" w:rsidRPr="001C7AAE">
        <w:t>.</w:t>
      </w:r>
    </w:p>
    <w:p w14:paraId="6F457D18" w14:textId="77777777" w:rsidR="00551A9E" w:rsidRDefault="00551A9E" w:rsidP="00551A9E">
      <w:pPr>
        <w:pStyle w:val="NMPParrafo"/>
        <w:ind w:left="927"/>
      </w:pPr>
    </w:p>
    <w:p w14:paraId="57DD024B" w14:textId="35412A76" w:rsidR="00551A9E" w:rsidRDefault="00062D6F" w:rsidP="00551A9E">
      <w:pPr>
        <w:pStyle w:val="NMPParrafo"/>
        <w:ind w:left="207"/>
      </w:pPr>
      <w:r>
        <w:rPr>
          <w:noProof/>
        </w:rPr>
        <w:drawing>
          <wp:inline distT="0" distB="0" distL="0" distR="0" wp14:anchorId="2006C3BD" wp14:editId="26AF158F">
            <wp:extent cx="6400800" cy="185102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9C67" w14:textId="51DB12DA" w:rsidR="00181E40" w:rsidRDefault="00181E40" w:rsidP="004A5138">
      <w:pPr>
        <w:ind w:left="207"/>
        <w:jc w:val="left"/>
      </w:pPr>
    </w:p>
    <w:p w14:paraId="0DD8E084" w14:textId="2D4040AA" w:rsidR="00DF5938" w:rsidRPr="00F4483B" w:rsidRDefault="00DF5938" w:rsidP="00DF5938">
      <w:pPr>
        <w:pStyle w:val="NMPTitulo1"/>
        <w:spacing w:after="0" w:line="360" w:lineRule="auto"/>
        <w:rPr>
          <w:color w:val="009999"/>
        </w:rPr>
      </w:pPr>
      <w:r w:rsidRPr="00F4483B">
        <w:rPr>
          <w:color w:val="009999"/>
        </w:rPr>
        <w:t>Plan De Pruebas</w:t>
      </w:r>
      <w:r>
        <w:rPr>
          <w:color w:val="009999"/>
        </w:rPr>
        <w:t xml:space="preserve"> </w:t>
      </w:r>
      <w:proofErr w:type="spellStart"/>
      <w:r>
        <w:rPr>
          <w:color w:val="009999"/>
        </w:rPr>
        <w:t>estres</w:t>
      </w:r>
      <w:proofErr w:type="spellEnd"/>
    </w:p>
    <w:p w14:paraId="6D0990C3" w14:textId="77777777" w:rsidR="00DF5938" w:rsidRDefault="00DF5938" w:rsidP="00DF5938">
      <w:pPr>
        <w:ind w:left="207"/>
        <w:jc w:val="left"/>
      </w:pPr>
    </w:p>
    <w:p w14:paraId="34D63CC0" w14:textId="45ABC589" w:rsidR="00010FB9" w:rsidRDefault="00DF5938" w:rsidP="00DF5938">
      <w:pPr>
        <w:ind w:left="207"/>
        <w:jc w:val="left"/>
      </w:pPr>
      <w:r>
        <w:t xml:space="preserve">Para estas </w:t>
      </w:r>
      <w:proofErr w:type="gramStart"/>
      <w:r>
        <w:t xml:space="preserve">pruebas </w:t>
      </w:r>
      <w:r>
        <w:t xml:space="preserve"> </w:t>
      </w:r>
      <w:r>
        <w:t>se</w:t>
      </w:r>
      <w:proofErr w:type="gramEnd"/>
      <w:r>
        <w:t xml:space="preserve"> toma en consideración los siguientes parámetros</w:t>
      </w:r>
    </w:p>
    <w:p w14:paraId="2B3AE028" w14:textId="69C603EA" w:rsidR="00DF5938" w:rsidRDefault="00DF5938" w:rsidP="00DF5938">
      <w:pPr>
        <w:ind w:left="207"/>
        <w:jc w:val="left"/>
      </w:pPr>
    </w:p>
    <w:tbl>
      <w:tblPr>
        <w:tblStyle w:val="Tablaconcuadrcula"/>
        <w:tblW w:w="6590" w:type="dxa"/>
        <w:jc w:val="center"/>
        <w:tblLook w:val="04A0" w:firstRow="1" w:lastRow="0" w:firstColumn="1" w:lastColumn="0" w:noHBand="0" w:noVBand="1"/>
      </w:tblPr>
      <w:tblGrid>
        <w:gridCol w:w="3295"/>
        <w:gridCol w:w="3295"/>
      </w:tblGrid>
      <w:tr w:rsidR="00DF5938" w14:paraId="7EAC9BDE" w14:textId="77777777" w:rsidTr="00DF5938">
        <w:trPr>
          <w:trHeight w:val="339"/>
          <w:jc w:val="center"/>
        </w:trPr>
        <w:tc>
          <w:tcPr>
            <w:tcW w:w="3295" w:type="dxa"/>
          </w:tcPr>
          <w:p w14:paraId="5EADC692" w14:textId="60956AE8" w:rsidR="00DF5938" w:rsidRPr="00DF5938" w:rsidRDefault="00DF5938" w:rsidP="00DF5938">
            <w:pPr>
              <w:jc w:val="center"/>
              <w:rPr>
                <w:b/>
                <w:bCs/>
              </w:rPr>
            </w:pPr>
            <w:r w:rsidRPr="00DF5938">
              <w:rPr>
                <w:b/>
                <w:bCs/>
              </w:rPr>
              <w:t>Entidad</w:t>
            </w:r>
          </w:p>
        </w:tc>
        <w:tc>
          <w:tcPr>
            <w:tcW w:w="3295" w:type="dxa"/>
          </w:tcPr>
          <w:p w14:paraId="4BA7C7E6" w14:textId="79DD0961" w:rsidR="00DF5938" w:rsidRPr="00DF5938" w:rsidRDefault="00DF5938" w:rsidP="00DF5938">
            <w:pPr>
              <w:jc w:val="center"/>
              <w:rPr>
                <w:b/>
                <w:bCs/>
              </w:rPr>
            </w:pPr>
            <w:r w:rsidRPr="00DF5938">
              <w:rPr>
                <w:b/>
                <w:bCs/>
              </w:rPr>
              <w:t>valor</w:t>
            </w:r>
          </w:p>
        </w:tc>
      </w:tr>
      <w:tr w:rsidR="00DF5938" w14:paraId="35E6E006" w14:textId="77777777" w:rsidTr="00DF5938">
        <w:trPr>
          <w:trHeight w:val="287"/>
          <w:jc w:val="center"/>
        </w:trPr>
        <w:tc>
          <w:tcPr>
            <w:tcW w:w="3295" w:type="dxa"/>
          </w:tcPr>
          <w:p w14:paraId="3EE48145" w14:textId="701510D0" w:rsidR="00DF5938" w:rsidRDefault="00DF5938" w:rsidP="00DF5938">
            <w:pPr>
              <w:jc w:val="left"/>
            </w:pPr>
            <w:proofErr w:type="spellStart"/>
            <w:r>
              <w:t>Numero</w:t>
            </w:r>
            <w:proofErr w:type="spellEnd"/>
            <w:r>
              <w:t xml:space="preserve"> de sucursales</w:t>
            </w:r>
          </w:p>
        </w:tc>
        <w:tc>
          <w:tcPr>
            <w:tcW w:w="3295" w:type="dxa"/>
          </w:tcPr>
          <w:p w14:paraId="5F400403" w14:textId="67759F42" w:rsidR="00DF5938" w:rsidRDefault="00DF5938" w:rsidP="00DF5938">
            <w:pPr>
              <w:jc w:val="center"/>
            </w:pPr>
            <w:r>
              <w:t>360</w:t>
            </w:r>
          </w:p>
        </w:tc>
      </w:tr>
      <w:tr w:rsidR="00DF5938" w14:paraId="2F48F466" w14:textId="77777777" w:rsidTr="00DF5938">
        <w:trPr>
          <w:trHeight w:val="263"/>
          <w:jc w:val="center"/>
        </w:trPr>
        <w:tc>
          <w:tcPr>
            <w:tcW w:w="3295" w:type="dxa"/>
          </w:tcPr>
          <w:p w14:paraId="752D2676" w14:textId="788A0FED" w:rsidR="00DF5938" w:rsidRDefault="00DF5938" w:rsidP="00DF5938">
            <w:pPr>
              <w:jc w:val="left"/>
            </w:pPr>
            <w:proofErr w:type="spellStart"/>
            <w:r>
              <w:t>Numero</w:t>
            </w:r>
            <w:proofErr w:type="spellEnd"/>
            <w:r>
              <w:t xml:space="preserve"> de operadores x sucursal</w:t>
            </w:r>
          </w:p>
        </w:tc>
        <w:tc>
          <w:tcPr>
            <w:tcW w:w="3295" w:type="dxa"/>
          </w:tcPr>
          <w:p w14:paraId="6029665D" w14:textId="6391E324" w:rsidR="00DF5938" w:rsidRDefault="00DF5938" w:rsidP="00DF5938">
            <w:pPr>
              <w:jc w:val="center"/>
            </w:pPr>
            <w:r>
              <w:t>7</w:t>
            </w:r>
          </w:p>
        </w:tc>
      </w:tr>
      <w:tr w:rsidR="00DF5938" w14:paraId="36CAA7FA" w14:textId="77777777" w:rsidTr="00DF5938">
        <w:trPr>
          <w:trHeight w:val="281"/>
          <w:jc w:val="center"/>
        </w:trPr>
        <w:tc>
          <w:tcPr>
            <w:tcW w:w="3295" w:type="dxa"/>
          </w:tcPr>
          <w:p w14:paraId="270EC57E" w14:textId="6CEF7913" w:rsidR="00DF5938" w:rsidRDefault="00DF5938" w:rsidP="00DF5938">
            <w:pPr>
              <w:jc w:val="left"/>
            </w:pPr>
            <w:r>
              <w:t>Reintentos para recuperar partidas.</w:t>
            </w:r>
          </w:p>
        </w:tc>
        <w:tc>
          <w:tcPr>
            <w:tcW w:w="3295" w:type="dxa"/>
          </w:tcPr>
          <w:p w14:paraId="7CBB4172" w14:textId="3D275928" w:rsidR="00DF5938" w:rsidRDefault="00DF5938" w:rsidP="00DF5938">
            <w:pPr>
              <w:jc w:val="center"/>
            </w:pPr>
            <w:r>
              <w:t>3</w:t>
            </w:r>
          </w:p>
        </w:tc>
      </w:tr>
    </w:tbl>
    <w:p w14:paraId="6C911E78" w14:textId="77777777" w:rsidR="00DF5938" w:rsidRDefault="00DF5938" w:rsidP="00DF5938">
      <w:pPr>
        <w:ind w:left="207"/>
        <w:jc w:val="center"/>
      </w:pPr>
    </w:p>
    <w:p w14:paraId="106EEB6C" w14:textId="713BE81B" w:rsidR="00DF5938" w:rsidRDefault="00DF5938" w:rsidP="00DF5938">
      <w:pPr>
        <w:ind w:left="207"/>
        <w:jc w:val="left"/>
      </w:pPr>
      <w:r>
        <w:t>Bajo ese escenario se realizaron casos de prueba para las operaciones POST</w:t>
      </w:r>
      <w:r w:rsidR="005B381F">
        <w:t xml:space="preserve"> </w:t>
      </w:r>
      <w:r>
        <w:t>(Almacena partida) y GET (Recupera partida</w:t>
      </w:r>
      <w:proofErr w:type="gramStart"/>
      <w:r>
        <w:t>).</w:t>
      </w:r>
      <w:r w:rsidR="00E51AF5">
        <w:t>Bajo</w:t>
      </w:r>
      <w:proofErr w:type="gramEnd"/>
      <w:r w:rsidR="00E51AF5">
        <w:t xml:space="preserve"> el escenario de 500 peticiones iniciales  hasta 2520 con 3  peticiones por hilo.</w:t>
      </w:r>
    </w:p>
    <w:p w14:paraId="22443C30" w14:textId="2EC5B1F7" w:rsidR="00E51AF5" w:rsidRDefault="00E51AF5" w:rsidP="00DF5938">
      <w:pPr>
        <w:ind w:left="207"/>
        <w:jc w:val="left"/>
      </w:pPr>
    </w:p>
    <w:p w14:paraId="714910DE" w14:textId="565F3CFB" w:rsidR="00E51AF5" w:rsidRDefault="00E51AF5" w:rsidP="00DF5938">
      <w:pPr>
        <w:ind w:left="207"/>
        <w:jc w:val="left"/>
      </w:pPr>
      <w:r>
        <w:t xml:space="preserve">Una vez ejecutada la prueba se </w:t>
      </w:r>
      <w:proofErr w:type="spellStart"/>
      <w:r>
        <w:t>obtuvierón</w:t>
      </w:r>
      <w:proofErr w:type="spellEnd"/>
      <w:r>
        <w:t xml:space="preserve"> los siguientes resultados.</w:t>
      </w:r>
    </w:p>
    <w:p w14:paraId="2B2B1A22" w14:textId="18AD11EA" w:rsidR="00DF5938" w:rsidRDefault="00DF5938" w:rsidP="00DF5938">
      <w:pPr>
        <w:ind w:left="207"/>
        <w:jc w:val="left"/>
      </w:pPr>
    </w:p>
    <w:p w14:paraId="4294EE90" w14:textId="714CC885" w:rsidR="005B381F" w:rsidRDefault="005B381F" w:rsidP="00DF5938">
      <w:pPr>
        <w:ind w:left="207"/>
        <w:jc w:val="left"/>
      </w:pPr>
      <w:r>
        <w:rPr>
          <w:noProof/>
        </w:rPr>
        <w:drawing>
          <wp:inline distT="0" distB="0" distL="0" distR="0" wp14:anchorId="29B58B0E" wp14:editId="79597969">
            <wp:extent cx="6400800" cy="126365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D4F9" w14:textId="491943E0" w:rsidR="00DF5938" w:rsidRDefault="00DF5938" w:rsidP="00DF5938">
      <w:pPr>
        <w:ind w:left="207"/>
        <w:jc w:val="center"/>
      </w:pPr>
    </w:p>
    <w:p w14:paraId="694DC608" w14:textId="67B3230E" w:rsidR="00DF5938" w:rsidRDefault="00DF5938" w:rsidP="00DF5938">
      <w:pPr>
        <w:ind w:left="207"/>
        <w:jc w:val="center"/>
      </w:pPr>
    </w:p>
    <w:p w14:paraId="5E54BD7B" w14:textId="73F5F903" w:rsidR="00DF5938" w:rsidRDefault="00DF5938" w:rsidP="00DF5938">
      <w:pPr>
        <w:ind w:left="207"/>
        <w:jc w:val="center"/>
      </w:pPr>
    </w:p>
    <w:p w14:paraId="3E5EE66B" w14:textId="59BA7A4D" w:rsidR="00DF5938" w:rsidRDefault="00DF5938" w:rsidP="00DF5938">
      <w:pPr>
        <w:ind w:left="207"/>
        <w:jc w:val="center"/>
      </w:pPr>
    </w:p>
    <w:p w14:paraId="61F2B73C" w14:textId="376C5BC7" w:rsidR="00DF5938" w:rsidRDefault="00DF5938" w:rsidP="00DF5938">
      <w:pPr>
        <w:ind w:left="207"/>
        <w:jc w:val="center"/>
      </w:pPr>
    </w:p>
    <w:p w14:paraId="5309B91C" w14:textId="370F3C84" w:rsidR="00DF5938" w:rsidRDefault="00DF5938" w:rsidP="00DF5938">
      <w:pPr>
        <w:ind w:left="207"/>
        <w:jc w:val="center"/>
      </w:pPr>
    </w:p>
    <w:p w14:paraId="5E916985" w14:textId="0B89FDCB" w:rsidR="00DF5938" w:rsidRDefault="00DF5938" w:rsidP="00DF5938">
      <w:pPr>
        <w:ind w:left="207"/>
        <w:jc w:val="center"/>
      </w:pPr>
    </w:p>
    <w:p w14:paraId="47DA0C7E" w14:textId="131E1D03" w:rsidR="00DF5938" w:rsidRDefault="00DF5938" w:rsidP="00DF5938">
      <w:pPr>
        <w:ind w:left="207"/>
        <w:jc w:val="center"/>
      </w:pPr>
    </w:p>
    <w:p w14:paraId="054BAA66" w14:textId="42D4C845" w:rsidR="00DF5938" w:rsidRDefault="00DF5938" w:rsidP="00DF5938">
      <w:pPr>
        <w:ind w:left="207"/>
        <w:jc w:val="center"/>
      </w:pPr>
    </w:p>
    <w:p w14:paraId="7813E843" w14:textId="2EC25371" w:rsidR="00DF5938" w:rsidRDefault="00DF5938" w:rsidP="00DF5938">
      <w:pPr>
        <w:ind w:left="207"/>
        <w:jc w:val="center"/>
      </w:pPr>
    </w:p>
    <w:p w14:paraId="7007EEB0" w14:textId="7B5CD191" w:rsidR="00DF5938" w:rsidRDefault="00DF5938" w:rsidP="00DF5938">
      <w:pPr>
        <w:ind w:left="207"/>
        <w:jc w:val="center"/>
      </w:pPr>
    </w:p>
    <w:p w14:paraId="32E09CCA" w14:textId="6DEBC79F" w:rsidR="00DF5938" w:rsidRDefault="00DF5938" w:rsidP="00DF5938">
      <w:pPr>
        <w:ind w:left="207"/>
        <w:jc w:val="center"/>
      </w:pPr>
    </w:p>
    <w:p w14:paraId="09562197" w14:textId="5D5A8996" w:rsidR="00DF5938" w:rsidRDefault="00DF5938" w:rsidP="00DF5938">
      <w:pPr>
        <w:ind w:left="207"/>
        <w:jc w:val="center"/>
      </w:pPr>
    </w:p>
    <w:p w14:paraId="755D156F" w14:textId="0E5D9776" w:rsidR="00DF5938" w:rsidRDefault="00DF5938" w:rsidP="00DF5938">
      <w:pPr>
        <w:ind w:left="207"/>
        <w:jc w:val="center"/>
      </w:pPr>
    </w:p>
    <w:p w14:paraId="378844B0" w14:textId="01BFDDF9" w:rsidR="00DF5938" w:rsidRDefault="00DF5938" w:rsidP="00DF5938">
      <w:pPr>
        <w:ind w:left="207"/>
        <w:jc w:val="center"/>
      </w:pPr>
    </w:p>
    <w:p w14:paraId="38B33841" w14:textId="4E81E231" w:rsidR="00DF5938" w:rsidRDefault="00DF5938" w:rsidP="00DF5938">
      <w:pPr>
        <w:ind w:left="207"/>
        <w:jc w:val="center"/>
      </w:pPr>
    </w:p>
    <w:p w14:paraId="67CF54B4" w14:textId="17F1749B" w:rsidR="00DF5938" w:rsidRDefault="00DF5938" w:rsidP="00DF5938">
      <w:pPr>
        <w:ind w:left="207"/>
        <w:jc w:val="center"/>
      </w:pPr>
    </w:p>
    <w:p w14:paraId="25131169" w14:textId="678FBE56" w:rsidR="00DF5938" w:rsidRDefault="00DF5938" w:rsidP="00DF5938">
      <w:pPr>
        <w:ind w:left="207"/>
        <w:jc w:val="center"/>
      </w:pPr>
    </w:p>
    <w:p w14:paraId="1085D73D" w14:textId="799F0B82" w:rsidR="00DF5938" w:rsidRDefault="00DF5938" w:rsidP="00DF5938">
      <w:pPr>
        <w:ind w:left="207"/>
        <w:jc w:val="center"/>
      </w:pPr>
    </w:p>
    <w:p w14:paraId="65897DF3" w14:textId="66B1B9B4" w:rsidR="00DF5938" w:rsidRDefault="00DF5938" w:rsidP="00DF5938">
      <w:pPr>
        <w:ind w:left="207"/>
        <w:jc w:val="center"/>
      </w:pPr>
    </w:p>
    <w:p w14:paraId="4B2E13D8" w14:textId="41BC1D0F" w:rsidR="00DF5938" w:rsidRDefault="00DF5938" w:rsidP="00DF5938">
      <w:pPr>
        <w:ind w:left="207"/>
        <w:jc w:val="center"/>
      </w:pPr>
    </w:p>
    <w:p w14:paraId="68B3AF40" w14:textId="50570C2E" w:rsidR="00DF5938" w:rsidRDefault="00DF5938" w:rsidP="00DF5938">
      <w:pPr>
        <w:ind w:left="207"/>
        <w:jc w:val="center"/>
      </w:pPr>
    </w:p>
    <w:p w14:paraId="367B2A10" w14:textId="2E096A20" w:rsidR="00DF5938" w:rsidRDefault="00DF5938" w:rsidP="00DF5938">
      <w:pPr>
        <w:ind w:left="207"/>
        <w:jc w:val="center"/>
      </w:pPr>
    </w:p>
    <w:p w14:paraId="3A391DF3" w14:textId="3C3EC254" w:rsidR="00DF5938" w:rsidRDefault="00DF5938" w:rsidP="00DF5938">
      <w:pPr>
        <w:ind w:left="207"/>
        <w:jc w:val="center"/>
      </w:pPr>
    </w:p>
    <w:p w14:paraId="4EB1DC31" w14:textId="18592F2D" w:rsidR="00DF5938" w:rsidRDefault="00DF5938" w:rsidP="00DF5938">
      <w:pPr>
        <w:ind w:left="207"/>
        <w:jc w:val="center"/>
      </w:pPr>
    </w:p>
    <w:p w14:paraId="30738FFD" w14:textId="5C67B10E" w:rsidR="00DF5938" w:rsidRDefault="00DF5938" w:rsidP="00DF5938">
      <w:pPr>
        <w:ind w:left="207"/>
        <w:jc w:val="center"/>
      </w:pPr>
    </w:p>
    <w:p w14:paraId="11003F41" w14:textId="4B9198BB" w:rsidR="00DF5938" w:rsidRDefault="00DF5938" w:rsidP="00DF5938">
      <w:pPr>
        <w:ind w:left="207"/>
        <w:jc w:val="center"/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62336" behindDoc="0" locked="0" layoutInCell="1" allowOverlap="1" wp14:anchorId="5091FDF0" wp14:editId="1CA2A2D0">
            <wp:simplePos x="0" y="0"/>
            <wp:positionH relativeFrom="margin">
              <wp:align>center</wp:align>
            </wp:positionH>
            <wp:positionV relativeFrom="margin">
              <wp:posOffset>615315</wp:posOffset>
            </wp:positionV>
            <wp:extent cx="3358415" cy="4730205"/>
            <wp:effectExtent l="0" t="0" r="0" b="0"/>
            <wp:wrapSquare wrapText="bothSides"/>
            <wp:docPr id="22" name="Imagen 2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burbujas&#10;&#10;Descripción generada automáticament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5BB17" w14:textId="5627AFD6" w:rsidR="00DF5938" w:rsidRDefault="00DF5938" w:rsidP="00DF5938">
      <w:pPr>
        <w:ind w:left="207"/>
        <w:jc w:val="center"/>
      </w:pPr>
    </w:p>
    <w:p w14:paraId="243332D4" w14:textId="77777777" w:rsidR="00DF5938" w:rsidRDefault="00DF5938" w:rsidP="00DF5938">
      <w:pPr>
        <w:ind w:left="207"/>
        <w:jc w:val="center"/>
      </w:pPr>
    </w:p>
    <w:p w14:paraId="0F40E9D8" w14:textId="2E7373E0" w:rsidR="00010FB9" w:rsidRDefault="00010FB9" w:rsidP="00010FB9">
      <w:pPr>
        <w:ind w:left="207"/>
        <w:jc w:val="center"/>
      </w:pPr>
    </w:p>
    <w:p w14:paraId="6920676D" w14:textId="319C26BC" w:rsidR="00010FB9" w:rsidRDefault="00010FB9" w:rsidP="00010FB9">
      <w:pPr>
        <w:ind w:left="207"/>
        <w:jc w:val="center"/>
      </w:pPr>
    </w:p>
    <w:p w14:paraId="5F98604E" w14:textId="77777777" w:rsidR="00DF5938" w:rsidRDefault="00DF5938" w:rsidP="00DF5938">
      <w:pPr>
        <w:ind w:left="207"/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</w:pPr>
    </w:p>
    <w:p w14:paraId="45420EEA" w14:textId="77777777" w:rsidR="00DF5938" w:rsidRDefault="00DF5938" w:rsidP="00010FB9">
      <w:pPr>
        <w:ind w:left="207"/>
        <w:jc w:val="center"/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</w:pPr>
    </w:p>
    <w:p w14:paraId="1E4C5164" w14:textId="76F2D822" w:rsidR="00010FB9" w:rsidRDefault="00010FB9" w:rsidP="00010FB9">
      <w:pPr>
        <w:ind w:left="207"/>
        <w:jc w:val="center"/>
      </w:pPr>
    </w:p>
    <w:p w14:paraId="20F29C40" w14:textId="77777777" w:rsidR="00010FB9" w:rsidRDefault="00010FB9" w:rsidP="00010FB9">
      <w:pPr>
        <w:ind w:left="207"/>
        <w:jc w:val="center"/>
      </w:pPr>
    </w:p>
    <w:p w14:paraId="090DE544" w14:textId="719839BB" w:rsidR="00DA1679" w:rsidRDefault="00DA1679" w:rsidP="00010FB9">
      <w:pPr>
        <w:ind w:left="207"/>
        <w:jc w:val="center"/>
      </w:pPr>
    </w:p>
    <w:sectPr w:rsidR="00DA1679" w:rsidSect="00C46A67">
      <w:headerReference w:type="default" r:id="rId37"/>
      <w:footerReference w:type="default" r:id="rId38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F2430" w14:textId="77777777" w:rsidR="00717E27" w:rsidRDefault="00717E27">
      <w:pPr>
        <w:spacing w:after="0" w:line="240" w:lineRule="auto"/>
      </w:pPr>
      <w:r>
        <w:separator/>
      </w:r>
    </w:p>
  </w:endnote>
  <w:endnote w:type="continuationSeparator" w:id="0">
    <w:p w14:paraId="7BB96AD4" w14:textId="77777777" w:rsidR="00717E27" w:rsidRDefault="0071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Ind w:w="-90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918"/>
      <w:gridCol w:w="2455"/>
      <w:gridCol w:w="3782"/>
      <w:gridCol w:w="51"/>
    </w:tblGrid>
    <w:tr w:rsidR="00422613" w:rsidRPr="00785047" w14:paraId="794ADDBD" w14:textId="77777777" w:rsidTr="002D2241">
      <w:trPr>
        <w:trHeight w:val="180"/>
      </w:trPr>
      <w:tc>
        <w:tcPr>
          <w:tcW w:w="10206" w:type="dxa"/>
          <w:gridSpan w:val="4"/>
          <w:tcBorders>
            <w:top w:val="nil"/>
            <w:bottom w:val="single" w:sz="4" w:space="0" w:color="auto"/>
          </w:tcBorders>
        </w:tcPr>
        <w:p w14:paraId="5CC128E6" w14:textId="4D2299CB" w:rsidR="00422613" w:rsidRPr="00BA6E3C" w:rsidRDefault="00422613" w:rsidP="00C46A67">
          <w:pPr>
            <w:pStyle w:val="Piedepgina"/>
            <w:jc w:val="right"/>
            <w:rPr>
              <w:color w:val="A5300F"/>
              <w:sz w:val="18"/>
            </w:rPr>
          </w:pPr>
          <w:r w:rsidRPr="00F4483B">
            <w:rPr>
              <w:b/>
              <w:color w:val="009999"/>
              <w:sz w:val="24"/>
            </w:rPr>
            <w:t>SPS - TECH IS NOW</w:t>
          </w:r>
        </w:p>
      </w:tc>
    </w:tr>
    <w:tr w:rsidR="00422613" w14:paraId="1B7838B6" w14:textId="77777777" w:rsidTr="002D2241">
      <w:trPr>
        <w:gridAfter w:val="1"/>
        <w:wAfter w:w="51" w:type="dxa"/>
        <w:trHeight w:val="327"/>
      </w:trPr>
      <w:tc>
        <w:tcPr>
          <w:tcW w:w="3918" w:type="dxa"/>
          <w:tcBorders>
            <w:top w:val="single" w:sz="4" w:space="0" w:color="auto"/>
            <w:right w:val="nil"/>
          </w:tcBorders>
        </w:tcPr>
        <w:p w14:paraId="482981DD" w14:textId="77777777" w:rsidR="00422613" w:rsidRPr="00F4483B" w:rsidRDefault="00422613" w:rsidP="00F96BDB">
          <w:pPr>
            <w:pStyle w:val="Piedepgina"/>
            <w:rPr>
              <w:color w:val="009999"/>
            </w:rPr>
          </w:pPr>
          <w:r w:rsidRPr="00F4483B">
            <w:rPr>
              <w:color w:val="009999"/>
            </w:rPr>
            <w:t>V 1.0</w:t>
          </w:r>
        </w:p>
      </w:tc>
      <w:sdt>
        <w:sdtPr>
          <w:rPr>
            <w:color w:val="009999"/>
          </w:rPr>
          <w:alias w:val="Publish Date"/>
          <w:tag w:val=""/>
          <w:id w:val="1340577586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455" w:type="dxa"/>
              <w:tcBorders>
                <w:top w:val="single" w:sz="4" w:space="0" w:color="auto"/>
                <w:left w:val="nil"/>
                <w:right w:val="nil"/>
              </w:tcBorders>
            </w:tcPr>
            <w:p w14:paraId="7B67CBD4" w14:textId="521E20BC" w:rsidR="00422613" w:rsidRPr="00F4483B" w:rsidRDefault="00422613" w:rsidP="002D2241">
              <w:pPr>
                <w:pStyle w:val="Piedepgina"/>
                <w:jc w:val="center"/>
                <w:rPr>
                  <w:color w:val="009999"/>
                </w:rPr>
              </w:pPr>
              <w:r w:rsidRPr="00F4483B">
                <w:rPr>
                  <w:color w:val="009999"/>
                  <w:lang w:val="en-US"/>
                </w:rPr>
                <w:t>019</w:t>
              </w:r>
            </w:p>
          </w:tc>
        </w:sdtContent>
      </w:sdt>
      <w:tc>
        <w:tcPr>
          <w:tcW w:w="3782" w:type="dxa"/>
          <w:tcBorders>
            <w:top w:val="nil"/>
            <w:left w:val="nil"/>
          </w:tcBorders>
        </w:tcPr>
        <w:p w14:paraId="58038E55" w14:textId="09C989C0" w:rsidR="00422613" w:rsidRPr="00F4483B" w:rsidRDefault="00422613" w:rsidP="00C46A67">
          <w:pPr>
            <w:pStyle w:val="Piedepgina"/>
            <w:jc w:val="right"/>
            <w:rPr>
              <w:color w:val="009999"/>
            </w:rPr>
          </w:pPr>
          <w:r w:rsidRPr="00F4483B">
            <w:rPr>
              <w:color w:val="009999"/>
            </w:rPr>
            <w:t xml:space="preserve">Page </w:t>
          </w:r>
          <w:r w:rsidRPr="00F4483B">
            <w:rPr>
              <w:color w:val="009999"/>
            </w:rPr>
            <w:fldChar w:fldCharType="begin"/>
          </w:r>
          <w:r w:rsidRPr="00F4483B">
            <w:rPr>
              <w:color w:val="009999"/>
            </w:rPr>
            <w:instrText xml:space="preserve"> PAGE  \* Arabic  \* MERGEFORMAT </w:instrText>
          </w:r>
          <w:r w:rsidRPr="00F4483B">
            <w:rPr>
              <w:color w:val="009999"/>
            </w:rPr>
            <w:fldChar w:fldCharType="separate"/>
          </w:r>
          <w:r w:rsidRPr="00F4483B">
            <w:rPr>
              <w:noProof/>
              <w:color w:val="009999"/>
            </w:rPr>
            <w:t>2</w:t>
          </w:r>
          <w:r w:rsidRPr="00F4483B">
            <w:rPr>
              <w:color w:val="009999"/>
            </w:rPr>
            <w:fldChar w:fldCharType="end"/>
          </w:r>
          <w:r w:rsidRPr="00F4483B">
            <w:rPr>
              <w:color w:val="009999"/>
            </w:rPr>
            <w:t xml:space="preserve"> </w:t>
          </w:r>
          <w:r w:rsidR="00851F5C">
            <w:rPr>
              <w:color w:val="009999"/>
            </w:rPr>
            <w:t>de</w:t>
          </w:r>
          <w:r w:rsidRPr="00F4483B">
            <w:rPr>
              <w:color w:val="009999"/>
            </w:rPr>
            <w:t xml:space="preserve"> </w:t>
          </w:r>
          <w:r w:rsidRPr="00F4483B">
            <w:rPr>
              <w:color w:val="009999"/>
            </w:rPr>
            <w:fldChar w:fldCharType="begin"/>
          </w:r>
          <w:r w:rsidRPr="00F4483B">
            <w:rPr>
              <w:color w:val="009999"/>
            </w:rPr>
            <w:instrText xml:space="preserve"> NUMPAGES  \* Arabic  \* MERGEFORMAT </w:instrText>
          </w:r>
          <w:r w:rsidRPr="00F4483B">
            <w:rPr>
              <w:color w:val="009999"/>
            </w:rPr>
            <w:fldChar w:fldCharType="separate"/>
          </w:r>
          <w:r w:rsidRPr="00F4483B">
            <w:rPr>
              <w:noProof/>
              <w:color w:val="009999"/>
            </w:rPr>
            <w:t>5</w:t>
          </w:r>
          <w:r w:rsidRPr="00F4483B">
            <w:rPr>
              <w:color w:val="009999"/>
            </w:rPr>
            <w:fldChar w:fldCharType="end"/>
          </w:r>
        </w:p>
      </w:tc>
    </w:tr>
  </w:tbl>
  <w:p w14:paraId="6E244BD2" w14:textId="1A48FB96" w:rsidR="00422613" w:rsidRPr="002D2241" w:rsidRDefault="00422613" w:rsidP="002D2241">
    <w:pPr>
      <w:pStyle w:val="Piedepgina"/>
      <w:jc w:val="center"/>
      <w:rPr>
        <w:color w:val="009999"/>
      </w:rPr>
    </w:pPr>
    <w:r w:rsidRPr="002D2241">
      <w:rPr>
        <w:color w:val="009999"/>
      </w:rPr>
      <w:t>Información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2B1A5" w14:textId="77777777" w:rsidR="00717E27" w:rsidRDefault="00717E27">
      <w:pPr>
        <w:spacing w:after="0" w:line="240" w:lineRule="auto"/>
      </w:pPr>
      <w:r>
        <w:separator/>
      </w:r>
    </w:p>
  </w:footnote>
  <w:footnote w:type="continuationSeparator" w:id="0">
    <w:p w14:paraId="51DE7E5B" w14:textId="77777777" w:rsidR="00717E27" w:rsidRDefault="00717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63" w:type="dxa"/>
      <w:jc w:val="center"/>
      <w:tblBorders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863"/>
    </w:tblGrid>
    <w:tr w:rsidR="00422613" w:rsidRPr="006F01A1" w14:paraId="1C139280" w14:textId="77777777" w:rsidTr="00CD10A2">
      <w:trPr>
        <w:trHeight w:val="113"/>
        <w:jc w:val="center"/>
      </w:trPr>
      <w:tc>
        <w:tcPr>
          <w:tcW w:w="9863" w:type="dxa"/>
          <w:shd w:val="clear" w:color="auto" w:fill="auto"/>
        </w:tcPr>
        <w:p w14:paraId="02EB6879" w14:textId="195728F3" w:rsidR="00422613" w:rsidRPr="008F2597" w:rsidRDefault="00422613" w:rsidP="00CD10A2">
          <w:pPr>
            <w:pStyle w:val="HeaderFooterStyle"/>
            <w:jc w:val="left"/>
          </w:pPr>
          <w:r>
            <w:rPr>
              <w:color w:val="009999"/>
            </w:rPr>
            <w:t>MS-</w:t>
          </w:r>
          <w:r w:rsidR="003E02AB">
            <w:rPr>
              <w:color w:val="009999"/>
            </w:rPr>
            <w:t>Intermediario Redis</w:t>
          </w:r>
        </w:p>
      </w:tc>
    </w:tr>
    <w:tr w:rsidR="00422613" w:rsidRPr="006F01A1" w14:paraId="1C910248" w14:textId="77777777" w:rsidTr="00CD10A2">
      <w:trPr>
        <w:trHeight w:val="231"/>
        <w:jc w:val="center"/>
      </w:trPr>
      <w:tc>
        <w:tcPr>
          <w:tcW w:w="9863" w:type="dxa"/>
          <w:shd w:val="clear" w:color="auto" w:fill="auto"/>
        </w:tcPr>
        <w:p w14:paraId="35E7E6E0" w14:textId="3FBC553F" w:rsidR="00422613" w:rsidRPr="008F2597" w:rsidRDefault="003E02AB" w:rsidP="00CD10A2">
          <w:pPr>
            <w:pStyle w:val="HeaderFooterStyle"/>
            <w:jc w:val="left"/>
          </w:pPr>
          <w:r>
            <w:rPr>
              <w:color w:val="009999"/>
            </w:rPr>
            <w:t>Infoprenda</w:t>
          </w:r>
        </w:p>
      </w:tc>
    </w:tr>
  </w:tbl>
  <w:p w14:paraId="02115502" w14:textId="30FBC6A6" w:rsidR="00422613" w:rsidRDefault="0042261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26940C" wp14:editId="0CA11F86">
          <wp:simplePos x="0" y="0"/>
          <wp:positionH relativeFrom="margin">
            <wp:posOffset>5885815</wp:posOffset>
          </wp:positionH>
          <wp:positionV relativeFrom="topMargin">
            <wp:posOffset>85725</wp:posOffset>
          </wp:positionV>
          <wp:extent cx="490855" cy="759280"/>
          <wp:effectExtent l="0" t="0" r="4445" b="317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ja-Membretada-00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07" t="27381" r="27171"/>
                  <a:stretch/>
                </pic:blipFill>
                <pic:spPr bwMode="auto">
                  <a:xfrm>
                    <a:off x="0" y="0"/>
                    <a:ext cx="490855" cy="759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95B"/>
    <w:multiLevelType w:val="hybridMultilevel"/>
    <w:tmpl w:val="648EF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51A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3CDC"/>
    <w:multiLevelType w:val="hybridMultilevel"/>
    <w:tmpl w:val="E9782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6AB3"/>
    <w:multiLevelType w:val="hybridMultilevel"/>
    <w:tmpl w:val="396C7262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ABB5D4B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5618E"/>
    <w:multiLevelType w:val="hybridMultilevel"/>
    <w:tmpl w:val="B9FEF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C16"/>
    <w:multiLevelType w:val="hybridMultilevel"/>
    <w:tmpl w:val="AE3E1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4424"/>
    <w:multiLevelType w:val="hybridMultilevel"/>
    <w:tmpl w:val="74C87D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2" w:tplc="540A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3" w:tplc="080A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4" w:tplc="080A0003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484006AC"/>
    <w:multiLevelType w:val="hybridMultilevel"/>
    <w:tmpl w:val="3B080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549E4"/>
    <w:multiLevelType w:val="hybridMultilevel"/>
    <w:tmpl w:val="6A34E666"/>
    <w:lvl w:ilvl="0" w:tplc="CB94797A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3" w:hanging="360"/>
      </w:pPr>
    </w:lvl>
    <w:lvl w:ilvl="2" w:tplc="080A001B" w:tentative="1">
      <w:start w:val="1"/>
      <w:numFmt w:val="lowerRoman"/>
      <w:lvlText w:val="%3."/>
      <w:lvlJc w:val="right"/>
      <w:pPr>
        <w:ind w:left="1833" w:hanging="180"/>
      </w:pPr>
    </w:lvl>
    <w:lvl w:ilvl="3" w:tplc="080A000F" w:tentative="1">
      <w:start w:val="1"/>
      <w:numFmt w:val="decimal"/>
      <w:lvlText w:val="%4."/>
      <w:lvlJc w:val="left"/>
      <w:pPr>
        <w:ind w:left="2553" w:hanging="360"/>
      </w:pPr>
    </w:lvl>
    <w:lvl w:ilvl="4" w:tplc="080A0019" w:tentative="1">
      <w:start w:val="1"/>
      <w:numFmt w:val="lowerLetter"/>
      <w:lvlText w:val="%5."/>
      <w:lvlJc w:val="left"/>
      <w:pPr>
        <w:ind w:left="3273" w:hanging="360"/>
      </w:pPr>
    </w:lvl>
    <w:lvl w:ilvl="5" w:tplc="080A001B" w:tentative="1">
      <w:start w:val="1"/>
      <w:numFmt w:val="lowerRoman"/>
      <w:lvlText w:val="%6."/>
      <w:lvlJc w:val="right"/>
      <w:pPr>
        <w:ind w:left="3993" w:hanging="180"/>
      </w:pPr>
    </w:lvl>
    <w:lvl w:ilvl="6" w:tplc="080A000F" w:tentative="1">
      <w:start w:val="1"/>
      <w:numFmt w:val="decimal"/>
      <w:lvlText w:val="%7."/>
      <w:lvlJc w:val="left"/>
      <w:pPr>
        <w:ind w:left="4713" w:hanging="360"/>
      </w:pPr>
    </w:lvl>
    <w:lvl w:ilvl="7" w:tplc="080A0019" w:tentative="1">
      <w:start w:val="1"/>
      <w:numFmt w:val="lowerLetter"/>
      <w:lvlText w:val="%8."/>
      <w:lvlJc w:val="left"/>
      <w:pPr>
        <w:ind w:left="5433" w:hanging="360"/>
      </w:pPr>
    </w:lvl>
    <w:lvl w:ilvl="8" w:tplc="0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 w15:restartNumberingAfterBreak="0">
    <w:nsid w:val="5A594DED"/>
    <w:multiLevelType w:val="hybridMultilevel"/>
    <w:tmpl w:val="CAC6A0AC"/>
    <w:lvl w:ilvl="0" w:tplc="CB94797A">
      <w:start w:val="1"/>
      <w:numFmt w:val="decimal"/>
      <w:lvlText w:val="C%1."/>
      <w:lvlJc w:val="left"/>
      <w:pPr>
        <w:ind w:left="39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3" w:hanging="360"/>
      </w:pPr>
    </w:lvl>
    <w:lvl w:ilvl="2" w:tplc="080A001B" w:tentative="1">
      <w:start w:val="1"/>
      <w:numFmt w:val="lowerRoman"/>
      <w:lvlText w:val="%3."/>
      <w:lvlJc w:val="right"/>
      <w:pPr>
        <w:ind w:left="1833" w:hanging="180"/>
      </w:pPr>
    </w:lvl>
    <w:lvl w:ilvl="3" w:tplc="080A000F" w:tentative="1">
      <w:start w:val="1"/>
      <w:numFmt w:val="decimal"/>
      <w:lvlText w:val="%4."/>
      <w:lvlJc w:val="left"/>
      <w:pPr>
        <w:ind w:left="2553" w:hanging="360"/>
      </w:pPr>
    </w:lvl>
    <w:lvl w:ilvl="4" w:tplc="080A0019" w:tentative="1">
      <w:start w:val="1"/>
      <w:numFmt w:val="lowerLetter"/>
      <w:lvlText w:val="%5."/>
      <w:lvlJc w:val="left"/>
      <w:pPr>
        <w:ind w:left="3273" w:hanging="360"/>
      </w:pPr>
    </w:lvl>
    <w:lvl w:ilvl="5" w:tplc="080A001B" w:tentative="1">
      <w:start w:val="1"/>
      <w:numFmt w:val="lowerRoman"/>
      <w:lvlText w:val="%6."/>
      <w:lvlJc w:val="right"/>
      <w:pPr>
        <w:ind w:left="3993" w:hanging="180"/>
      </w:pPr>
    </w:lvl>
    <w:lvl w:ilvl="6" w:tplc="080A000F" w:tentative="1">
      <w:start w:val="1"/>
      <w:numFmt w:val="decimal"/>
      <w:lvlText w:val="%7."/>
      <w:lvlJc w:val="left"/>
      <w:pPr>
        <w:ind w:left="4713" w:hanging="360"/>
      </w:pPr>
    </w:lvl>
    <w:lvl w:ilvl="7" w:tplc="080A0019" w:tentative="1">
      <w:start w:val="1"/>
      <w:numFmt w:val="lowerLetter"/>
      <w:lvlText w:val="%8."/>
      <w:lvlJc w:val="left"/>
      <w:pPr>
        <w:ind w:left="5433" w:hanging="360"/>
      </w:pPr>
    </w:lvl>
    <w:lvl w:ilvl="8" w:tplc="0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 w15:restartNumberingAfterBreak="0">
    <w:nsid w:val="63D07994"/>
    <w:multiLevelType w:val="hybridMultilevel"/>
    <w:tmpl w:val="AE906E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650F0"/>
    <w:multiLevelType w:val="hybridMultilevel"/>
    <w:tmpl w:val="4AB21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F3E08"/>
    <w:multiLevelType w:val="hybridMultilevel"/>
    <w:tmpl w:val="60DC4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B"/>
    <w:rsid w:val="0000141D"/>
    <w:rsid w:val="00001C0E"/>
    <w:rsid w:val="000028F6"/>
    <w:rsid w:val="00004716"/>
    <w:rsid w:val="00004D70"/>
    <w:rsid w:val="00010278"/>
    <w:rsid w:val="00010A9D"/>
    <w:rsid w:val="00010FB9"/>
    <w:rsid w:val="00012806"/>
    <w:rsid w:val="00013AD9"/>
    <w:rsid w:val="00014E1D"/>
    <w:rsid w:val="00016FA0"/>
    <w:rsid w:val="0002312F"/>
    <w:rsid w:val="00023A1F"/>
    <w:rsid w:val="00024D67"/>
    <w:rsid w:val="00024E32"/>
    <w:rsid w:val="00025766"/>
    <w:rsid w:val="000279A6"/>
    <w:rsid w:val="00027FCC"/>
    <w:rsid w:val="00032C9F"/>
    <w:rsid w:val="00033F4A"/>
    <w:rsid w:val="000354B5"/>
    <w:rsid w:val="00036D84"/>
    <w:rsid w:val="00042A0B"/>
    <w:rsid w:val="00043116"/>
    <w:rsid w:val="000465D5"/>
    <w:rsid w:val="0004775E"/>
    <w:rsid w:val="00047D61"/>
    <w:rsid w:val="000524D7"/>
    <w:rsid w:val="00053996"/>
    <w:rsid w:val="00057C24"/>
    <w:rsid w:val="00062D6F"/>
    <w:rsid w:val="00065B97"/>
    <w:rsid w:val="00066FB4"/>
    <w:rsid w:val="00067D94"/>
    <w:rsid w:val="00070757"/>
    <w:rsid w:val="00070CD8"/>
    <w:rsid w:val="00077CFE"/>
    <w:rsid w:val="00087127"/>
    <w:rsid w:val="000874EC"/>
    <w:rsid w:val="00087CFC"/>
    <w:rsid w:val="00087E21"/>
    <w:rsid w:val="00090A97"/>
    <w:rsid w:val="0009201E"/>
    <w:rsid w:val="0009650E"/>
    <w:rsid w:val="0009770D"/>
    <w:rsid w:val="00097A2D"/>
    <w:rsid w:val="000A271B"/>
    <w:rsid w:val="000A2885"/>
    <w:rsid w:val="000A3649"/>
    <w:rsid w:val="000A3FA3"/>
    <w:rsid w:val="000A6CB9"/>
    <w:rsid w:val="000A746E"/>
    <w:rsid w:val="000A7E2A"/>
    <w:rsid w:val="000B1601"/>
    <w:rsid w:val="000B2CE0"/>
    <w:rsid w:val="000B3360"/>
    <w:rsid w:val="000B3DF7"/>
    <w:rsid w:val="000B5865"/>
    <w:rsid w:val="000B6493"/>
    <w:rsid w:val="000C0E91"/>
    <w:rsid w:val="000C45A7"/>
    <w:rsid w:val="000C4F3E"/>
    <w:rsid w:val="000C518D"/>
    <w:rsid w:val="000C7D8E"/>
    <w:rsid w:val="000D0037"/>
    <w:rsid w:val="000D0234"/>
    <w:rsid w:val="000D07B7"/>
    <w:rsid w:val="000D0ED2"/>
    <w:rsid w:val="000D13E4"/>
    <w:rsid w:val="000D28AB"/>
    <w:rsid w:val="000D531B"/>
    <w:rsid w:val="000D6084"/>
    <w:rsid w:val="000D6EED"/>
    <w:rsid w:val="000D7AE9"/>
    <w:rsid w:val="000E0B1F"/>
    <w:rsid w:val="000E15F6"/>
    <w:rsid w:val="000E2275"/>
    <w:rsid w:val="000E4045"/>
    <w:rsid w:val="000E54F7"/>
    <w:rsid w:val="000F0B96"/>
    <w:rsid w:val="000F1C49"/>
    <w:rsid w:val="000F2A72"/>
    <w:rsid w:val="000F41F5"/>
    <w:rsid w:val="00101C78"/>
    <w:rsid w:val="0010366E"/>
    <w:rsid w:val="00107D7E"/>
    <w:rsid w:val="00110D1A"/>
    <w:rsid w:val="00111490"/>
    <w:rsid w:val="001131E1"/>
    <w:rsid w:val="001177AC"/>
    <w:rsid w:val="001218DB"/>
    <w:rsid w:val="0012333E"/>
    <w:rsid w:val="00124DC5"/>
    <w:rsid w:val="00125802"/>
    <w:rsid w:val="00125D0A"/>
    <w:rsid w:val="001260E0"/>
    <w:rsid w:val="00127FCB"/>
    <w:rsid w:val="001321F7"/>
    <w:rsid w:val="00132314"/>
    <w:rsid w:val="0013300C"/>
    <w:rsid w:val="00135DAD"/>
    <w:rsid w:val="00137521"/>
    <w:rsid w:val="00140F36"/>
    <w:rsid w:val="001429E4"/>
    <w:rsid w:val="00142FEE"/>
    <w:rsid w:val="001502FF"/>
    <w:rsid w:val="00151A6A"/>
    <w:rsid w:val="001523F1"/>
    <w:rsid w:val="00155ADB"/>
    <w:rsid w:val="0015697C"/>
    <w:rsid w:val="00157209"/>
    <w:rsid w:val="001624D1"/>
    <w:rsid w:val="001635D4"/>
    <w:rsid w:val="00167D64"/>
    <w:rsid w:val="00174644"/>
    <w:rsid w:val="00175D12"/>
    <w:rsid w:val="00180AD2"/>
    <w:rsid w:val="00181864"/>
    <w:rsid w:val="00181E40"/>
    <w:rsid w:val="00183D8D"/>
    <w:rsid w:val="001841BC"/>
    <w:rsid w:val="00185E1A"/>
    <w:rsid w:val="001862D8"/>
    <w:rsid w:val="0018700F"/>
    <w:rsid w:val="00190B51"/>
    <w:rsid w:val="00193A13"/>
    <w:rsid w:val="0019764C"/>
    <w:rsid w:val="001A0CA9"/>
    <w:rsid w:val="001A149F"/>
    <w:rsid w:val="001A2537"/>
    <w:rsid w:val="001A3705"/>
    <w:rsid w:val="001A7F1B"/>
    <w:rsid w:val="001B2247"/>
    <w:rsid w:val="001B5BA8"/>
    <w:rsid w:val="001B699C"/>
    <w:rsid w:val="001C063D"/>
    <w:rsid w:val="001C2101"/>
    <w:rsid w:val="001C23C7"/>
    <w:rsid w:val="001C34E3"/>
    <w:rsid w:val="001C403E"/>
    <w:rsid w:val="001C460C"/>
    <w:rsid w:val="001C47DC"/>
    <w:rsid w:val="001C544C"/>
    <w:rsid w:val="001C7AAE"/>
    <w:rsid w:val="001C7C22"/>
    <w:rsid w:val="001D0C17"/>
    <w:rsid w:val="001D0E74"/>
    <w:rsid w:val="001D119E"/>
    <w:rsid w:val="001D3340"/>
    <w:rsid w:val="001D6AEF"/>
    <w:rsid w:val="001E040D"/>
    <w:rsid w:val="001E0EAB"/>
    <w:rsid w:val="001E15AA"/>
    <w:rsid w:val="001E3AC2"/>
    <w:rsid w:val="001E3C29"/>
    <w:rsid w:val="001E4B61"/>
    <w:rsid w:val="001E7731"/>
    <w:rsid w:val="001F27DD"/>
    <w:rsid w:val="001F3CBE"/>
    <w:rsid w:val="001F4339"/>
    <w:rsid w:val="001F48B4"/>
    <w:rsid w:val="001F69AC"/>
    <w:rsid w:val="002018A8"/>
    <w:rsid w:val="00201957"/>
    <w:rsid w:val="00201F4A"/>
    <w:rsid w:val="00203DB7"/>
    <w:rsid w:val="002042DF"/>
    <w:rsid w:val="00205BD0"/>
    <w:rsid w:val="0021032A"/>
    <w:rsid w:val="00213A7B"/>
    <w:rsid w:val="00215F7E"/>
    <w:rsid w:val="00220736"/>
    <w:rsid w:val="00221665"/>
    <w:rsid w:val="002218CC"/>
    <w:rsid w:val="00224010"/>
    <w:rsid w:val="002254A5"/>
    <w:rsid w:val="00225B10"/>
    <w:rsid w:val="00227856"/>
    <w:rsid w:val="00227B5B"/>
    <w:rsid w:val="00232B8C"/>
    <w:rsid w:val="00237105"/>
    <w:rsid w:val="002379CC"/>
    <w:rsid w:val="0024389C"/>
    <w:rsid w:val="00244E72"/>
    <w:rsid w:val="00244FCF"/>
    <w:rsid w:val="00246BF3"/>
    <w:rsid w:val="002479E1"/>
    <w:rsid w:val="00247CAA"/>
    <w:rsid w:val="00251C0E"/>
    <w:rsid w:val="00254C79"/>
    <w:rsid w:val="0026231C"/>
    <w:rsid w:val="002624A5"/>
    <w:rsid w:val="00262767"/>
    <w:rsid w:val="0026469E"/>
    <w:rsid w:val="00264BB8"/>
    <w:rsid w:val="00265539"/>
    <w:rsid w:val="00271E96"/>
    <w:rsid w:val="002736A4"/>
    <w:rsid w:val="00274D71"/>
    <w:rsid w:val="002833F7"/>
    <w:rsid w:val="00286B09"/>
    <w:rsid w:val="002949A5"/>
    <w:rsid w:val="00297256"/>
    <w:rsid w:val="002A00BB"/>
    <w:rsid w:val="002A08BD"/>
    <w:rsid w:val="002A1992"/>
    <w:rsid w:val="002A3D3B"/>
    <w:rsid w:val="002B3B7D"/>
    <w:rsid w:val="002B560D"/>
    <w:rsid w:val="002B6799"/>
    <w:rsid w:val="002C0C1E"/>
    <w:rsid w:val="002C225A"/>
    <w:rsid w:val="002C28F4"/>
    <w:rsid w:val="002C2EC2"/>
    <w:rsid w:val="002C35EA"/>
    <w:rsid w:val="002D1BE0"/>
    <w:rsid w:val="002D2241"/>
    <w:rsid w:val="002D2D0E"/>
    <w:rsid w:val="002D31C7"/>
    <w:rsid w:val="002E1453"/>
    <w:rsid w:val="002E2A9F"/>
    <w:rsid w:val="002E4831"/>
    <w:rsid w:val="002E66DD"/>
    <w:rsid w:val="002E672C"/>
    <w:rsid w:val="002E6F11"/>
    <w:rsid w:val="002F10AA"/>
    <w:rsid w:val="002F1C6B"/>
    <w:rsid w:val="002F6281"/>
    <w:rsid w:val="002F6719"/>
    <w:rsid w:val="003000BC"/>
    <w:rsid w:val="0030205F"/>
    <w:rsid w:val="003034DD"/>
    <w:rsid w:val="00304F33"/>
    <w:rsid w:val="00304FC8"/>
    <w:rsid w:val="00307176"/>
    <w:rsid w:val="003118C2"/>
    <w:rsid w:val="0031266E"/>
    <w:rsid w:val="003142B3"/>
    <w:rsid w:val="00316EB0"/>
    <w:rsid w:val="00320643"/>
    <w:rsid w:val="00322481"/>
    <w:rsid w:val="00323990"/>
    <w:rsid w:val="00324C49"/>
    <w:rsid w:val="00326EE1"/>
    <w:rsid w:val="00331141"/>
    <w:rsid w:val="00331655"/>
    <w:rsid w:val="0033169B"/>
    <w:rsid w:val="00333933"/>
    <w:rsid w:val="00334D50"/>
    <w:rsid w:val="00336A5A"/>
    <w:rsid w:val="00340D49"/>
    <w:rsid w:val="00341D61"/>
    <w:rsid w:val="00342899"/>
    <w:rsid w:val="003515AE"/>
    <w:rsid w:val="0035160A"/>
    <w:rsid w:val="00356DF0"/>
    <w:rsid w:val="00356E20"/>
    <w:rsid w:val="00357901"/>
    <w:rsid w:val="00360615"/>
    <w:rsid w:val="003619AD"/>
    <w:rsid w:val="0036554D"/>
    <w:rsid w:val="003718A7"/>
    <w:rsid w:val="00373CC4"/>
    <w:rsid w:val="00377206"/>
    <w:rsid w:val="0038376D"/>
    <w:rsid w:val="00384A87"/>
    <w:rsid w:val="00384FB8"/>
    <w:rsid w:val="00384FD7"/>
    <w:rsid w:val="00385DB8"/>
    <w:rsid w:val="00390C96"/>
    <w:rsid w:val="003925BA"/>
    <w:rsid w:val="00396425"/>
    <w:rsid w:val="003A1ABF"/>
    <w:rsid w:val="003A3F9C"/>
    <w:rsid w:val="003A4A31"/>
    <w:rsid w:val="003A5CC7"/>
    <w:rsid w:val="003A7CAB"/>
    <w:rsid w:val="003B1537"/>
    <w:rsid w:val="003B22CD"/>
    <w:rsid w:val="003B28CC"/>
    <w:rsid w:val="003B28F1"/>
    <w:rsid w:val="003B3669"/>
    <w:rsid w:val="003B4997"/>
    <w:rsid w:val="003B7D06"/>
    <w:rsid w:val="003C0022"/>
    <w:rsid w:val="003C0B89"/>
    <w:rsid w:val="003C1941"/>
    <w:rsid w:val="003C223A"/>
    <w:rsid w:val="003C3264"/>
    <w:rsid w:val="003C500C"/>
    <w:rsid w:val="003C5453"/>
    <w:rsid w:val="003C6563"/>
    <w:rsid w:val="003D0C46"/>
    <w:rsid w:val="003D11D4"/>
    <w:rsid w:val="003D56D3"/>
    <w:rsid w:val="003D5810"/>
    <w:rsid w:val="003D760A"/>
    <w:rsid w:val="003D7CBE"/>
    <w:rsid w:val="003E01D7"/>
    <w:rsid w:val="003E02AB"/>
    <w:rsid w:val="003E03DF"/>
    <w:rsid w:val="003E2469"/>
    <w:rsid w:val="003E3AF0"/>
    <w:rsid w:val="003E5274"/>
    <w:rsid w:val="003E7A0A"/>
    <w:rsid w:val="003F541D"/>
    <w:rsid w:val="00400A10"/>
    <w:rsid w:val="00402290"/>
    <w:rsid w:val="00403D67"/>
    <w:rsid w:val="00412298"/>
    <w:rsid w:val="004125E6"/>
    <w:rsid w:val="00412DF7"/>
    <w:rsid w:val="00412F45"/>
    <w:rsid w:val="004159C8"/>
    <w:rsid w:val="00416707"/>
    <w:rsid w:val="0042117F"/>
    <w:rsid w:val="00421236"/>
    <w:rsid w:val="00421632"/>
    <w:rsid w:val="00422613"/>
    <w:rsid w:val="00425F54"/>
    <w:rsid w:val="0042656B"/>
    <w:rsid w:val="00430919"/>
    <w:rsid w:val="00431FFF"/>
    <w:rsid w:val="00432B63"/>
    <w:rsid w:val="004330AA"/>
    <w:rsid w:val="0043452C"/>
    <w:rsid w:val="00440C55"/>
    <w:rsid w:val="00442B2D"/>
    <w:rsid w:val="00443023"/>
    <w:rsid w:val="00443662"/>
    <w:rsid w:val="00443E9B"/>
    <w:rsid w:val="00444EC7"/>
    <w:rsid w:val="0044602F"/>
    <w:rsid w:val="00450C42"/>
    <w:rsid w:val="004537FA"/>
    <w:rsid w:val="00453ECF"/>
    <w:rsid w:val="00457368"/>
    <w:rsid w:val="004579B0"/>
    <w:rsid w:val="00460D19"/>
    <w:rsid w:val="00460F57"/>
    <w:rsid w:val="0046397D"/>
    <w:rsid w:val="004650A6"/>
    <w:rsid w:val="00465495"/>
    <w:rsid w:val="00465520"/>
    <w:rsid w:val="00465BB6"/>
    <w:rsid w:val="00471E03"/>
    <w:rsid w:val="00472C4A"/>
    <w:rsid w:val="00477BED"/>
    <w:rsid w:val="004811FA"/>
    <w:rsid w:val="00481847"/>
    <w:rsid w:val="00482C7E"/>
    <w:rsid w:val="0049008A"/>
    <w:rsid w:val="00490231"/>
    <w:rsid w:val="00490BDA"/>
    <w:rsid w:val="0049199D"/>
    <w:rsid w:val="00492574"/>
    <w:rsid w:val="00492935"/>
    <w:rsid w:val="00493142"/>
    <w:rsid w:val="004952BA"/>
    <w:rsid w:val="00495810"/>
    <w:rsid w:val="004A0709"/>
    <w:rsid w:val="004A1A19"/>
    <w:rsid w:val="004A4EDF"/>
    <w:rsid w:val="004A5138"/>
    <w:rsid w:val="004B2243"/>
    <w:rsid w:val="004B31EF"/>
    <w:rsid w:val="004B664C"/>
    <w:rsid w:val="004B670A"/>
    <w:rsid w:val="004C0D29"/>
    <w:rsid w:val="004C275F"/>
    <w:rsid w:val="004C2867"/>
    <w:rsid w:val="004C5AC0"/>
    <w:rsid w:val="004C77A4"/>
    <w:rsid w:val="004D0E5C"/>
    <w:rsid w:val="004D32A7"/>
    <w:rsid w:val="004D51E7"/>
    <w:rsid w:val="004D67A9"/>
    <w:rsid w:val="004E39E1"/>
    <w:rsid w:val="004E4F30"/>
    <w:rsid w:val="004E6A91"/>
    <w:rsid w:val="004E78DC"/>
    <w:rsid w:val="004F0B5D"/>
    <w:rsid w:val="004F4969"/>
    <w:rsid w:val="004F5001"/>
    <w:rsid w:val="004F516B"/>
    <w:rsid w:val="004F55D7"/>
    <w:rsid w:val="004F57C5"/>
    <w:rsid w:val="004F72BF"/>
    <w:rsid w:val="00503C33"/>
    <w:rsid w:val="0050416E"/>
    <w:rsid w:val="00504738"/>
    <w:rsid w:val="00505059"/>
    <w:rsid w:val="0050508D"/>
    <w:rsid w:val="00507DC7"/>
    <w:rsid w:val="005112C1"/>
    <w:rsid w:val="00513435"/>
    <w:rsid w:val="00514463"/>
    <w:rsid w:val="0051494C"/>
    <w:rsid w:val="005156C6"/>
    <w:rsid w:val="00521A4B"/>
    <w:rsid w:val="0052601D"/>
    <w:rsid w:val="00531471"/>
    <w:rsid w:val="00531A80"/>
    <w:rsid w:val="0053334A"/>
    <w:rsid w:val="00534B92"/>
    <w:rsid w:val="0053571B"/>
    <w:rsid w:val="005359A9"/>
    <w:rsid w:val="00537D42"/>
    <w:rsid w:val="005416D7"/>
    <w:rsid w:val="00542534"/>
    <w:rsid w:val="00543CFF"/>
    <w:rsid w:val="00546A28"/>
    <w:rsid w:val="005474F4"/>
    <w:rsid w:val="0055015E"/>
    <w:rsid w:val="005509CE"/>
    <w:rsid w:val="0055163F"/>
    <w:rsid w:val="00551989"/>
    <w:rsid w:val="00551A9E"/>
    <w:rsid w:val="00563F72"/>
    <w:rsid w:val="00564ED0"/>
    <w:rsid w:val="00564F36"/>
    <w:rsid w:val="00566176"/>
    <w:rsid w:val="00571E33"/>
    <w:rsid w:val="00572A9F"/>
    <w:rsid w:val="00572B35"/>
    <w:rsid w:val="005749A6"/>
    <w:rsid w:val="005758B9"/>
    <w:rsid w:val="0058108D"/>
    <w:rsid w:val="005813C6"/>
    <w:rsid w:val="00581763"/>
    <w:rsid w:val="0058237B"/>
    <w:rsid w:val="005849A7"/>
    <w:rsid w:val="00590DFA"/>
    <w:rsid w:val="0059443B"/>
    <w:rsid w:val="00594741"/>
    <w:rsid w:val="005A4760"/>
    <w:rsid w:val="005A479F"/>
    <w:rsid w:val="005A5314"/>
    <w:rsid w:val="005A7643"/>
    <w:rsid w:val="005A7A96"/>
    <w:rsid w:val="005B381F"/>
    <w:rsid w:val="005B3917"/>
    <w:rsid w:val="005B3CBB"/>
    <w:rsid w:val="005B4946"/>
    <w:rsid w:val="005C5401"/>
    <w:rsid w:val="005C6C40"/>
    <w:rsid w:val="005C7124"/>
    <w:rsid w:val="005D0698"/>
    <w:rsid w:val="005D0C2D"/>
    <w:rsid w:val="005D1B93"/>
    <w:rsid w:val="005D28DE"/>
    <w:rsid w:val="005D5A53"/>
    <w:rsid w:val="005D5D00"/>
    <w:rsid w:val="005E1C7E"/>
    <w:rsid w:val="005E1D79"/>
    <w:rsid w:val="005E2CF7"/>
    <w:rsid w:val="005E3B5D"/>
    <w:rsid w:val="005E48C9"/>
    <w:rsid w:val="005E5B22"/>
    <w:rsid w:val="005E6AA2"/>
    <w:rsid w:val="005E72ED"/>
    <w:rsid w:val="005F0A49"/>
    <w:rsid w:val="005F363D"/>
    <w:rsid w:val="005F600C"/>
    <w:rsid w:val="005F6071"/>
    <w:rsid w:val="005F6204"/>
    <w:rsid w:val="00600E8B"/>
    <w:rsid w:val="00601C84"/>
    <w:rsid w:val="00603C69"/>
    <w:rsid w:val="006069E3"/>
    <w:rsid w:val="006074CA"/>
    <w:rsid w:val="00610FAC"/>
    <w:rsid w:val="00611174"/>
    <w:rsid w:val="00612A98"/>
    <w:rsid w:val="006132B3"/>
    <w:rsid w:val="0061730F"/>
    <w:rsid w:val="00617E9A"/>
    <w:rsid w:val="00621E95"/>
    <w:rsid w:val="006227AF"/>
    <w:rsid w:val="006261E0"/>
    <w:rsid w:val="00627DE4"/>
    <w:rsid w:val="00630524"/>
    <w:rsid w:val="00630CA0"/>
    <w:rsid w:val="00631D43"/>
    <w:rsid w:val="006332AD"/>
    <w:rsid w:val="006332DD"/>
    <w:rsid w:val="00634873"/>
    <w:rsid w:val="006353D6"/>
    <w:rsid w:val="00636556"/>
    <w:rsid w:val="006374BA"/>
    <w:rsid w:val="00637A16"/>
    <w:rsid w:val="00637BD5"/>
    <w:rsid w:val="00641789"/>
    <w:rsid w:val="0064331A"/>
    <w:rsid w:val="0064341B"/>
    <w:rsid w:val="006443A7"/>
    <w:rsid w:val="00646B7C"/>
    <w:rsid w:val="00652C7D"/>
    <w:rsid w:val="00652E17"/>
    <w:rsid w:val="00656682"/>
    <w:rsid w:val="00656686"/>
    <w:rsid w:val="00657236"/>
    <w:rsid w:val="00657AFA"/>
    <w:rsid w:val="00660CD1"/>
    <w:rsid w:val="00660D27"/>
    <w:rsid w:val="00661155"/>
    <w:rsid w:val="006643C1"/>
    <w:rsid w:val="00664E00"/>
    <w:rsid w:val="0066538E"/>
    <w:rsid w:val="00666A46"/>
    <w:rsid w:val="006672FD"/>
    <w:rsid w:val="006678DE"/>
    <w:rsid w:val="00667B60"/>
    <w:rsid w:val="0067030F"/>
    <w:rsid w:val="00672C6E"/>
    <w:rsid w:val="00673519"/>
    <w:rsid w:val="006739E7"/>
    <w:rsid w:val="006753F5"/>
    <w:rsid w:val="00676745"/>
    <w:rsid w:val="00680A3B"/>
    <w:rsid w:val="0068153C"/>
    <w:rsid w:val="006825ED"/>
    <w:rsid w:val="006827F3"/>
    <w:rsid w:val="00682C33"/>
    <w:rsid w:val="006834F7"/>
    <w:rsid w:val="00686BA4"/>
    <w:rsid w:val="0068743B"/>
    <w:rsid w:val="00687B6D"/>
    <w:rsid w:val="00690252"/>
    <w:rsid w:val="0069165E"/>
    <w:rsid w:val="006919EC"/>
    <w:rsid w:val="00691E20"/>
    <w:rsid w:val="00692B26"/>
    <w:rsid w:val="00696AA8"/>
    <w:rsid w:val="006A2F9C"/>
    <w:rsid w:val="006A5734"/>
    <w:rsid w:val="006A6D1A"/>
    <w:rsid w:val="006A7EE7"/>
    <w:rsid w:val="006B0CC5"/>
    <w:rsid w:val="006B2A46"/>
    <w:rsid w:val="006B406E"/>
    <w:rsid w:val="006B599D"/>
    <w:rsid w:val="006B5C2E"/>
    <w:rsid w:val="006C09F5"/>
    <w:rsid w:val="006C20F2"/>
    <w:rsid w:val="006C2761"/>
    <w:rsid w:val="006C307D"/>
    <w:rsid w:val="006C50AE"/>
    <w:rsid w:val="006C55DC"/>
    <w:rsid w:val="006C58DD"/>
    <w:rsid w:val="006C7E3C"/>
    <w:rsid w:val="006D0569"/>
    <w:rsid w:val="006D218F"/>
    <w:rsid w:val="006D39B9"/>
    <w:rsid w:val="006D427D"/>
    <w:rsid w:val="006D6EC7"/>
    <w:rsid w:val="006E0D1D"/>
    <w:rsid w:val="006E33B8"/>
    <w:rsid w:val="006E3886"/>
    <w:rsid w:val="006E49B6"/>
    <w:rsid w:val="006E5E18"/>
    <w:rsid w:val="006E65B4"/>
    <w:rsid w:val="006F0B7F"/>
    <w:rsid w:val="006F1F91"/>
    <w:rsid w:val="006F3378"/>
    <w:rsid w:val="006F564D"/>
    <w:rsid w:val="006F56F2"/>
    <w:rsid w:val="006F5D54"/>
    <w:rsid w:val="006F6036"/>
    <w:rsid w:val="006F7300"/>
    <w:rsid w:val="00703346"/>
    <w:rsid w:val="0070489F"/>
    <w:rsid w:val="007051BF"/>
    <w:rsid w:val="00705EE8"/>
    <w:rsid w:val="00707123"/>
    <w:rsid w:val="00712879"/>
    <w:rsid w:val="00717E27"/>
    <w:rsid w:val="007208C6"/>
    <w:rsid w:val="00720FFC"/>
    <w:rsid w:val="00722851"/>
    <w:rsid w:val="00726511"/>
    <w:rsid w:val="007316F9"/>
    <w:rsid w:val="00735DFE"/>
    <w:rsid w:val="007408FD"/>
    <w:rsid w:val="007415EF"/>
    <w:rsid w:val="00743688"/>
    <w:rsid w:val="00747A52"/>
    <w:rsid w:val="00747D6A"/>
    <w:rsid w:val="00752C71"/>
    <w:rsid w:val="007537E4"/>
    <w:rsid w:val="00754AA8"/>
    <w:rsid w:val="007619C7"/>
    <w:rsid w:val="00762F42"/>
    <w:rsid w:val="007654BC"/>
    <w:rsid w:val="00765698"/>
    <w:rsid w:val="007662B8"/>
    <w:rsid w:val="00771D54"/>
    <w:rsid w:val="00772B1B"/>
    <w:rsid w:val="007761D7"/>
    <w:rsid w:val="007800E7"/>
    <w:rsid w:val="007813EF"/>
    <w:rsid w:val="00783653"/>
    <w:rsid w:val="0078379B"/>
    <w:rsid w:val="00785096"/>
    <w:rsid w:val="00785260"/>
    <w:rsid w:val="0078646D"/>
    <w:rsid w:val="00790398"/>
    <w:rsid w:val="00792149"/>
    <w:rsid w:val="00792A54"/>
    <w:rsid w:val="007949EE"/>
    <w:rsid w:val="00797054"/>
    <w:rsid w:val="0079723F"/>
    <w:rsid w:val="00797805"/>
    <w:rsid w:val="007A069D"/>
    <w:rsid w:val="007A1420"/>
    <w:rsid w:val="007A1827"/>
    <w:rsid w:val="007A2110"/>
    <w:rsid w:val="007B1BC3"/>
    <w:rsid w:val="007B3324"/>
    <w:rsid w:val="007B4B77"/>
    <w:rsid w:val="007B53DB"/>
    <w:rsid w:val="007B6702"/>
    <w:rsid w:val="007B6CA8"/>
    <w:rsid w:val="007C11B1"/>
    <w:rsid w:val="007C35EF"/>
    <w:rsid w:val="007C3C66"/>
    <w:rsid w:val="007C47BA"/>
    <w:rsid w:val="007C59AC"/>
    <w:rsid w:val="007D09D7"/>
    <w:rsid w:val="007D21CA"/>
    <w:rsid w:val="007D3342"/>
    <w:rsid w:val="007D514D"/>
    <w:rsid w:val="007D7D4E"/>
    <w:rsid w:val="007E2D3C"/>
    <w:rsid w:val="007E3749"/>
    <w:rsid w:val="007E42EB"/>
    <w:rsid w:val="007E4F86"/>
    <w:rsid w:val="007E6018"/>
    <w:rsid w:val="007E6CA7"/>
    <w:rsid w:val="007E7383"/>
    <w:rsid w:val="007F0C7B"/>
    <w:rsid w:val="007F3A55"/>
    <w:rsid w:val="007F4045"/>
    <w:rsid w:val="007F4571"/>
    <w:rsid w:val="007F66CC"/>
    <w:rsid w:val="007F679E"/>
    <w:rsid w:val="007F67AF"/>
    <w:rsid w:val="008018AD"/>
    <w:rsid w:val="00802060"/>
    <w:rsid w:val="008049B4"/>
    <w:rsid w:val="00810065"/>
    <w:rsid w:val="008109F2"/>
    <w:rsid w:val="00813B21"/>
    <w:rsid w:val="00815E87"/>
    <w:rsid w:val="0081745B"/>
    <w:rsid w:val="00820021"/>
    <w:rsid w:val="00822D9B"/>
    <w:rsid w:val="008235C9"/>
    <w:rsid w:val="00823654"/>
    <w:rsid w:val="00823751"/>
    <w:rsid w:val="0082495D"/>
    <w:rsid w:val="00825A10"/>
    <w:rsid w:val="0082777C"/>
    <w:rsid w:val="008279FB"/>
    <w:rsid w:val="00831123"/>
    <w:rsid w:val="00832046"/>
    <w:rsid w:val="008342A8"/>
    <w:rsid w:val="008344E8"/>
    <w:rsid w:val="00834B08"/>
    <w:rsid w:val="00834D8D"/>
    <w:rsid w:val="00841A8F"/>
    <w:rsid w:val="00842426"/>
    <w:rsid w:val="00843D8D"/>
    <w:rsid w:val="00845B4C"/>
    <w:rsid w:val="00845F1D"/>
    <w:rsid w:val="008518AC"/>
    <w:rsid w:val="00851F5C"/>
    <w:rsid w:val="008525F9"/>
    <w:rsid w:val="0085278A"/>
    <w:rsid w:val="00857419"/>
    <w:rsid w:val="00861369"/>
    <w:rsid w:val="0086157C"/>
    <w:rsid w:val="008615B6"/>
    <w:rsid w:val="008625BC"/>
    <w:rsid w:val="00862875"/>
    <w:rsid w:val="008649C1"/>
    <w:rsid w:val="008713FF"/>
    <w:rsid w:val="00872F9D"/>
    <w:rsid w:val="00873A05"/>
    <w:rsid w:val="00881C15"/>
    <w:rsid w:val="00883FE7"/>
    <w:rsid w:val="00885B9F"/>
    <w:rsid w:val="0088673C"/>
    <w:rsid w:val="008870F1"/>
    <w:rsid w:val="00887B50"/>
    <w:rsid w:val="00890528"/>
    <w:rsid w:val="00890F8B"/>
    <w:rsid w:val="008911C7"/>
    <w:rsid w:val="008914FA"/>
    <w:rsid w:val="00895495"/>
    <w:rsid w:val="00896591"/>
    <w:rsid w:val="008971F7"/>
    <w:rsid w:val="008A068F"/>
    <w:rsid w:val="008A246C"/>
    <w:rsid w:val="008B4852"/>
    <w:rsid w:val="008C3A60"/>
    <w:rsid w:val="008C3DC6"/>
    <w:rsid w:val="008C45EC"/>
    <w:rsid w:val="008C617B"/>
    <w:rsid w:val="008D02D1"/>
    <w:rsid w:val="008D2912"/>
    <w:rsid w:val="008D2A82"/>
    <w:rsid w:val="008D388D"/>
    <w:rsid w:val="008D3E5F"/>
    <w:rsid w:val="008D5FD2"/>
    <w:rsid w:val="008D7948"/>
    <w:rsid w:val="008E2C83"/>
    <w:rsid w:val="008E5B0A"/>
    <w:rsid w:val="008E7304"/>
    <w:rsid w:val="008F04B0"/>
    <w:rsid w:val="008F1BD1"/>
    <w:rsid w:val="008F1D10"/>
    <w:rsid w:val="008F1D46"/>
    <w:rsid w:val="008F280B"/>
    <w:rsid w:val="008F5150"/>
    <w:rsid w:val="008F7F6B"/>
    <w:rsid w:val="00901B2F"/>
    <w:rsid w:val="009039A8"/>
    <w:rsid w:val="009044C7"/>
    <w:rsid w:val="00905857"/>
    <w:rsid w:val="00906349"/>
    <w:rsid w:val="00906EE3"/>
    <w:rsid w:val="00911439"/>
    <w:rsid w:val="00912D18"/>
    <w:rsid w:val="00912EB0"/>
    <w:rsid w:val="00914F7A"/>
    <w:rsid w:val="00915020"/>
    <w:rsid w:val="009156C5"/>
    <w:rsid w:val="00916333"/>
    <w:rsid w:val="0091704F"/>
    <w:rsid w:val="0091780F"/>
    <w:rsid w:val="0092064A"/>
    <w:rsid w:val="00921CE0"/>
    <w:rsid w:val="0092346A"/>
    <w:rsid w:val="009238B6"/>
    <w:rsid w:val="009252C6"/>
    <w:rsid w:val="00927BF5"/>
    <w:rsid w:val="00932B62"/>
    <w:rsid w:val="0093529E"/>
    <w:rsid w:val="00937D94"/>
    <w:rsid w:val="009406D9"/>
    <w:rsid w:val="00940DED"/>
    <w:rsid w:val="00941061"/>
    <w:rsid w:val="009416C0"/>
    <w:rsid w:val="00941D26"/>
    <w:rsid w:val="009430D0"/>
    <w:rsid w:val="00943EC1"/>
    <w:rsid w:val="00944AEE"/>
    <w:rsid w:val="00945642"/>
    <w:rsid w:val="009472AB"/>
    <w:rsid w:val="0095034D"/>
    <w:rsid w:val="00950D9E"/>
    <w:rsid w:val="00953358"/>
    <w:rsid w:val="009536D3"/>
    <w:rsid w:val="00953B83"/>
    <w:rsid w:val="00955DA0"/>
    <w:rsid w:val="00960724"/>
    <w:rsid w:val="009616B4"/>
    <w:rsid w:val="009642C3"/>
    <w:rsid w:val="00964BA7"/>
    <w:rsid w:val="009676B6"/>
    <w:rsid w:val="00970811"/>
    <w:rsid w:val="00971E61"/>
    <w:rsid w:val="0097338B"/>
    <w:rsid w:val="00973863"/>
    <w:rsid w:val="009756F0"/>
    <w:rsid w:val="00976151"/>
    <w:rsid w:val="00981F79"/>
    <w:rsid w:val="00982C83"/>
    <w:rsid w:val="0098332D"/>
    <w:rsid w:val="0098453F"/>
    <w:rsid w:val="009849DA"/>
    <w:rsid w:val="00986E77"/>
    <w:rsid w:val="009919E5"/>
    <w:rsid w:val="009940FE"/>
    <w:rsid w:val="00994BE3"/>
    <w:rsid w:val="00995EDC"/>
    <w:rsid w:val="00996631"/>
    <w:rsid w:val="00997280"/>
    <w:rsid w:val="009A29F4"/>
    <w:rsid w:val="009A4713"/>
    <w:rsid w:val="009A4760"/>
    <w:rsid w:val="009A6255"/>
    <w:rsid w:val="009A6440"/>
    <w:rsid w:val="009A659A"/>
    <w:rsid w:val="009A6F0E"/>
    <w:rsid w:val="009B0264"/>
    <w:rsid w:val="009B1A19"/>
    <w:rsid w:val="009B216B"/>
    <w:rsid w:val="009B2833"/>
    <w:rsid w:val="009B4935"/>
    <w:rsid w:val="009B6ADC"/>
    <w:rsid w:val="009C23D3"/>
    <w:rsid w:val="009C2E30"/>
    <w:rsid w:val="009C2FC4"/>
    <w:rsid w:val="009C4FD6"/>
    <w:rsid w:val="009C655B"/>
    <w:rsid w:val="009C7085"/>
    <w:rsid w:val="009C7A4D"/>
    <w:rsid w:val="009D011A"/>
    <w:rsid w:val="009D023E"/>
    <w:rsid w:val="009D2DB6"/>
    <w:rsid w:val="009D3A86"/>
    <w:rsid w:val="009D3ED0"/>
    <w:rsid w:val="009D4CA8"/>
    <w:rsid w:val="009D60A9"/>
    <w:rsid w:val="009E1345"/>
    <w:rsid w:val="009E271C"/>
    <w:rsid w:val="009E2A3F"/>
    <w:rsid w:val="009E368B"/>
    <w:rsid w:val="009E3EF8"/>
    <w:rsid w:val="009E4D49"/>
    <w:rsid w:val="009E64F4"/>
    <w:rsid w:val="009E6745"/>
    <w:rsid w:val="009E7DD2"/>
    <w:rsid w:val="009F1794"/>
    <w:rsid w:val="009F367C"/>
    <w:rsid w:val="009F369D"/>
    <w:rsid w:val="009F3746"/>
    <w:rsid w:val="009F3D6B"/>
    <w:rsid w:val="009F59DA"/>
    <w:rsid w:val="009F5FC5"/>
    <w:rsid w:val="009F6367"/>
    <w:rsid w:val="009F7913"/>
    <w:rsid w:val="00A00429"/>
    <w:rsid w:val="00A03469"/>
    <w:rsid w:val="00A063C9"/>
    <w:rsid w:val="00A12FD1"/>
    <w:rsid w:val="00A13315"/>
    <w:rsid w:val="00A14216"/>
    <w:rsid w:val="00A1551C"/>
    <w:rsid w:val="00A15EB4"/>
    <w:rsid w:val="00A16D5E"/>
    <w:rsid w:val="00A23757"/>
    <w:rsid w:val="00A24D45"/>
    <w:rsid w:val="00A265BC"/>
    <w:rsid w:val="00A275A2"/>
    <w:rsid w:val="00A30B1F"/>
    <w:rsid w:val="00A31AF1"/>
    <w:rsid w:val="00A3345A"/>
    <w:rsid w:val="00A338C1"/>
    <w:rsid w:val="00A33E66"/>
    <w:rsid w:val="00A34B17"/>
    <w:rsid w:val="00A35AA6"/>
    <w:rsid w:val="00A36E8A"/>
    <w:rsid w:val="00A3751C"/>
    <w:rsid w:val="00A40D8D"/>
    <w:rsid w:val="00A411BB"/>
    <w:rsid w:val="00A418EC"/>
    <w:rsid w:val="00A4244D"/>
    <w:rsid w:val="00A42F1A"/>
    <w:rsid w:val="00A46D30"/>
    <w:rsid w:val="00A5481D"/>
    <w:rsid w:val="00A54A9F"/>
    <w:rsid w:val="00A61FFD"/>
    <w:rsid w:val="00A63E99"/>
    <w:rsid w:val="00A65444"/>
    <w:rsid w:val="00A66A88"/>
    <w:rsid w:val="00A67BCB"/>
    <w:rsid w:val="00A754D2"/>
    <w:rsid w:val="00A76391"/>
    <w:rsid w:val="00A778CB"/>
    <w:rsid w:val="00A938CA"/>
    <w:rsid w:val="00A93FC5"/>
    <w:rsid w:val="00A9577D"/>
    <w:rsid w:val="00A96E45"/>
    <w:rsid w:val="00A9798A"/>
    <w:rsid w:val="00AA263C"/>
    <w:rsid w:val="00AA2987"/>
    <w:rsid w:val="00AA3000"/>
    <w:rsid w:val="00AA3750"/>
    <w:rsid w:val="00AA4269"/>
    <w:rsid w:val="00AA5551"/>
    <w:rsid w:val="00AB1068"/>
    <w:rsid w:val="00AB52CD"/>
    <w:rsid w:val="00AB6904"/>
    <w:rsid w:val="00AC06CE"/>
    <w:rsid w:val="00AC46DE"/>
    <w:rsid w:val="00AD2F0C"/>
    <w:rsid w:val="00AD571E"/>
    <w:rsid w:val="00AE3AFE"/>
    <w:rsid w:val="00AE56FD"/>
    <w:rsid w:val="00AE64D8"/>
    <w:rsid w:val="00AF125A"/>
    <w:rsid w:val="00AF2891"/>
    <w:rsid w:val="00AF322C"/>
    <w:rsid w:val="00B018B4"/>
    <w:rsid w:val="00B01E3B"/>
    <w:rsid w:val="00B02C9D"/>
    <w:rsid w:val="00B07174"/>
    <w:rsid w:val="00B1675D"/>
    <w:rsid w:val="00B2277A"/>
    <w:rsid w:val="00B23951"/>
    <w:rsid w:val="00B30AE1"/>
    <w:rsid w:val="00B31561"/>
    <w:rsid w:val="00B31C3F"/>
    <w:rsid w:val="00B3426E"/>
    <w:rsid w:val="00B34AF6"/>
    <w:rsid w:val="00B406B0"/>
    <w:rsid w:val="00B40736"/>
    <w:rsid w:val="00B414FA"/>
    <w:rsid w:val="00B42456"/>
    <w:rsid w:val="00B42B38"/>
    <w:rsid w:val="00B4371B"/>
    <w:rsid w:val="00B4475F"/>
    <w:rsid w:val="00B46F07"/>
    <w:rsid w:val="00B50855"/>
    <w:rsid w:val="00B511BE"/>
    <w:rsid w:val="00B515C6"/>
    <w:rsid w:val="00B57D2E"/>
    <w:rsid w:val="00B61439"/>
    <w:rsid w:val="00B618BB"/>
    <w:rsid w:val="00B626E6"/>
    <w:rsid w:val="00B718F8"/>
    <w:rsid w:val="00B72310"/>
    <w:rsid w:val="00B72968"/>
    <w:rsid w:val="00B72CC8"/>
    <w:rsid w:val="00B7540E"/>
    <w:rsid w:val="00B86283"/>
    <w:rsid w:val="00B86932"/>
    <w:rsid w:val="00B8746D"/>
    <w:rsid w:val="00B900AD"/>
    <w:rsid w:val="00B92123"/>
    <w:rsid w:val="00BA4740"/>
    <w:rsid w:val="00BA490A"/>
    <w:rsid w:val="00BA6E3C"/>
    <w:rsid w:val="00BB39D6"/>
    <w:rsid w:val="00BB52FC"/>
    <w:rsid w:val="00BB675E"/>
    <w:rsid w:val="00BB67B5"/>
    <w:rsid w:val="00BB67FB"/>
    <w:rsid w:val="00BB6C2E"/>
    <w:rsid w:val="00BB6FB6"/>
    <w:rsid w:val="00BB7CC4"/>
    <w:rsid w:val="00BC4648"/>
    <w:rsid w:val="00BD1012"/>
    <w:rsid w:val="00BD397F"/>
    <w:rsid w:val="00BE071B"/>
    <w:rsid w:val="00BE1E7A"/>
    <w:rsid w:val="00BE2FB4"/>
    <w:rsid w:val="00BE3393"/>
    <w:rsid w:val="00BE52AD"/>
    <w:rsid w:val="00BF0212"/>
    <w:rsid w:val="00BF130D"/>
    <w:rsid w:val="00BF4388"/>
    <w:rsid w:val="00BF47DB"/>
    <w:rsid w:val="00BF53D1"/>
    <w:rsid w:val="00BF60DA"/>
    <w:rsid w:val="00C020CC"/>
    <w:rsid w:val="00C04A45"/>
    <w:rsid w:val="00C07F43"/>
    <w:rsid w:val="00C102EE"/>
    <w:rsid w:val="00C11B12"/>
    <w:rsid w:val="00C13FBF"/>
    <w:rsid w:val="00C149B3"/>
    <w:rsid w:val="00C155B1"/>
    <w:rsid w:val="00C20845"/>
    <w:rsid w:val="00C2160B"/>
    <w:rsid w:val="00C21F06"/>
    <w:rsid w:val="00C2358C"/>
    <w:rsid w:val="00C30894"/>
    <w:rsid w:val="00C30DA2"/>
    <w:rsid w:val="00C32DF2"/>
    <w:rsid w:val="00C34457"/>
    <w:rsid w:val="00C40FD3"/>
    <w:rsid w:val="00C45117"/>
    <w:rsid w:val="00C46A67"/>
    <w:rsid w:val="00C46C13"/>
    <w:rsid w:val="00C47807"/>
    <w:rsid w:val="00C51173"/>
    <w:rsid w:val="00C51593"/>
    <w:rsid w:val="00C52424"/>
    <w:rsid w:val="00C560D8"/>
    <w:rsid w:val="00C60761"/>
    <w:rsid w:val="00C627FF"/>
    <w:rsid w:val="00C6430F"/>
    <w:rsid w:val="00C6469F"/>
    <w:rsid w:val="00C647AA"/>
    <w:rsid w:val="00C64CE4"/>
    <w:rsid w:val="00C6727C"/>
    <w:rsid w:val="00C71126"/>
    <w:rsid w:val="00C7392B"/>
    <w:rsid w:val="00C739D5"/>
    <w:rsid w:val="00C754D0"/>
    <w:rsid w:val="00C80112"/>
    <w:rsid w:val="00C8402F"/>
    <w:rsid w:val="00C908BB"/>
    <w:rsid w:val="00C90BBC"/>
    <w:rsid w:val="00C9140F"/>
    <w:rsid w:val="00C9226A"/>
    <w:rsid w:val="00C96B0B"/>
    <w:rsid w:val="00C97489"/>
    <w:rsid w:val="00C97D4E"/>
    <w:rsid w:val="00CA111B"/>
    <w:rsid w:val="00CA338B"/>
    <w:rsid w:val="00CA3ED0"/>
    <w:rsid w:val="00CA4BA0"/>
    <w:rsid w:val="00CA5BBB"/>
    <w:rsid w:val="00CA7AA9"/>
    <w:rsid w:val="00CB1E12"/>
    <w:rsid w:val="00CB5E71"/>
    <w:rsid w:val="00CB63BC"/>
    <w:rsid w:val="00CB7E33"/>
    <w:rsid w:val="00CC5E36"/>
    <w:rsid w:val="00CC72BB"/>
    <w:rsid w:val="00CC75FA"/>
    <w:rsid w:val="00CD0055"/>
    <w:rsid w:val="00CD10A2"/>
    <w:rsid w:val="00CD14A2"/>
    <w:rsid w:val="00CD15D8"/>
    <w:rsid w:val="00CD1F95"/>
    <w:rsid w:val="00CD234C"/>
    <w:rsid w:val="00CD43B0"/>
    <w:rsid w:val="00CD5BB4"/>
    <w:rsid w:val="00CE048C"/>
    <w:rsid w:val="00CE0E0E"/>
    <w:rsid w:val="00CE3F80"/>
    <w:rsid w:val="00CE5622"/>
    <w:rsid w:val="00CE5CA1"/>
    <w:rsid w:val="00CE60E4"/>
    <w:rsid w:val="00CE6322"/>
    <w:rsid w:val="00CF04CA"/>
    <w:rsid w:val="00CF14AD"/>
    <w:rsid w:val="00D002F8"/>
    <w:rsid w:val="00D04A66"/>
    <w:rsid w:val="00D053EE"/>
    <w:rsid w:val="00D071BA"/>
    <w:rsid w:val="00D07909"/>
    <w:rsid w:val="00D10427"/>
    <w:rsid w:val="00D113BE"/>
    <w:rsid w:val="00D1251E"/>
    <w:rsid w:val="00D1328C"/>
    <w:rsid w:val="00D14661"/>
    <w:rsid w:val="00D16307"/>
    <w:rsid w:val="00D1640C"/>
    <w:rsid w:val="00D31A18"/>
    <w:rsid w:val="00D3391E"/>
    <w:rsid w:val="00D36D8F"/>
    <w:rsid w:val="00D37DA7"/>
    <w:rsid w:val="00D417A0"/>
    <w:rsid w:val="00D41854"/>
    <w:rsid w:val="00D429A2"/>
    <w:rsid w:val="00D42C96"/>
    <w:rsid w:val="00D44767"/>
    <w:rsid w:val="00D47119"/>
    <w:rsid w:val="00D47897"/>
    <w:rsid w:val="00D5141A"/>
    <w:rsid w:val="00D52750"/>
    <w:rsid w:val="00D55A32"/>
    <w:rsid w:val="00D56117"/>
    <w:rsid w:val="00D60320"/>
    <w:rsid w:val="00D60C20"/>
    <w:rsid w:val="00D630AE"/>
    <w:rsid w:val="00D65414"/>
    <w:rsid w:val="00D72370"/>
    <w:rsid w:val="00D726D9"/>
    <w:rsid w:val="00D7483C"/>
    <w:rsid w:val="00D7503E"/>
    <w:rsid w:val="00D760FC"/>
    <w:rsid w:val="00D76A44"/>
    <w:rsid w:val="00D8523E"/>
    <w:rsid w:val="00D854E3"/>
    <w:rsid w:val="00D859F5"/>
    <w:rsid w:val="00D85E54"/>
    <w:rsid w:val="00D91DCB"/>
    <w:rsid w:val="00D92927"/>
    <w:rsid w:val="00D94319"/>
    <w:rsid w:val="00D955B5"/>
    <w:rsid w:val="00D95FB2"/>
    <w:rsid w:val="00D97F6C"/>
    <w:rsid w:val="00DA1679"/>
    <w:rsid w:val="00DA32E0"/>
    <w:rsid w:val="00DA5D2C"/>
    <w:rsid w:val="00DA7110"/>
    <w:rsid w:val="00DB1137"/>
    <w:rsid w:val="00DB1A4C"/>
    <w:rsid w:val="00DB2C77"/>
    <w:rsid w:val="00DB307C"/>
    <w:rsid w:val="00DB3B59"/>
    <w:rsid w:val="00DB44B9"/>
    <w:rsid w:val="00DB5C3B"/>
    <w:rsid w:val="00DC18CE"/>
    <w:rsid w:val="00DC5053"/>
    <w:rsid w:val="00DC60C2"/>
    <w:rsid w:val="00DD4BB5"/>
    <w:rsid w:val="00DD5B7A"/>
    <w:rsid w:val="00DD7E85"/>
    <w:rsid w:val="00DE1B82"/>
    <w:rsid w:val="00DE2E92"/>
    <w:rsid w:val="00DE75A2"/>
    <w:rsid w:val="00DF04EC"/>
    <w:rsid w:val="00DF0777"/>
    <w:rsid w:val="00DF2B74"/>
    <w:rsid w:val="00DF5525"/>
    <w:rsid w:val="00DF5938"/>
    <w:rsid w:val="00DF781D"/>
    <w:rsid w:val="00E001A6"/>
    <w:rsid w:val="00E00F5D"/>
    <w:rsid w:val="00E01B73"/>
    <w:rsid w:val="00E0234D"/>
    <w:rsid w:val="00E02BDC"/>
    <w:rsid w:val="00E04207"/>
    <w:rsid w:val="00E04DF5"/>
    <w:rsid w:val="00E105DF"/>
    <w:rsid w:val="00E113F1"/>
    <w:rsid w:val="00E1235F"/>
    <w:rsid w:val="00E13996"/>
    <w:rsid w:val="00E1769E"/>
    <w:rsid w:val="00E20653"/>
    <w:rsid w:val="00E20F9A"/>
    <w:rsid w:val="00E210D3"/>
    <w:rsid w:val="00E219DC"/>
    <w:rsid w:val="00E2272F"/>
    <w:rsid w:val="00E22923"/>
    <w:rsid w:val="00E25011"/>
    <w:rsid w:val="00E251A6"/>
    <w:rsid w:val="00E25681"/>
    <w:rsid w:val="00E25EDB"/>
    <w:rsid w:val="00E2653D"/>
    <w:rsid w:val="00E26B5D"/>
    <w:rsid w:val="00E26C0B"/>
    <w:rsid w:val="00E3317B"/>
    <w:rsid w:val="00E36647"/>
    <w:rsid w:val="00E366DD"/>
    <w:rsid w:val="00E36833"/>
    <w:rsid w:val="00E375E1"/>
    <w:rsid w:val="00E4224D"/>
    <w:rsid w:val="00E43859"/>
    <w:rsid w:val="00E44E19"/>
    <w:rsid w:val="00E51AF5"/>
    <w:rsid w:val="00E5243F"/>
    <w:rsid w:val="00E527A1"/>
    <w:rsid w:val="00E5283E"/>
    <w:rsid w:val="00E56116"/>
    <w:rsid w:val="00E57C1A"/>
    <w:rsid w:val="00E6239E"/>
    <w:rsid w:val="00E64E2B"/>
    <w:rsid w:val="00E6573B"/>
    <w:rsid w:val="00E66830"/>
    <w:rsid w:val="00E775C6"/>
    <w:rsid w:val="00E77B98"/>
    <w:rsid w:val="00E8272B"/>
    <w:rsid w:val="00E85A15"/>
    <w:rsid w:val="00E9033E"/>
    <w:rsid w:val="00E91C45"/>
    <w:rsid w:val="00E944DC"/>
    <w:rsid w:val="00E9502F"/>
    <w:rsid w:val="00E96A65"/>
    <w:rsid w:val="00EA0FC1"/>
    <w:rsid w:val="00EA37C9"/>
    <w:rsid w:val="00EA3CD4"/>
    <w:rsid w:val="00EA4C4F"/>
    <w:rsid w:val="00EA551C"/>
    <w:rsid w:val="00EA5C2D"/>
    <w:rsid w:val="00EA6F9E"/>
    <w:rsid w:val="00EB0090"/>
    <w:rsid w:val="00EB1C8B"/>
    <w:rsid w:val="00EB249D"/>
    <w:rsid w:val="00EB3161"/>
    <w:rsid w:val="00EB4A69"/>
    <w:rsid w:val="00EB4FC3"/>
    <w:rsid w:val="00EB685B"/>
    <w:rsid w:val="00EC1925"/>
    <w:rsid w:val="00EC22D8"/>
    <w:rsid w:val="00EC2940"/>
    <w:rsid w:val="00EC3079"/>
    <w:rsid w:val="00EC3D03"/>
    <w:rsid w:val="00EC4655"/>
    <w:rsid w:val="00EC46BC"/>
    <w:rsid w:val="00EC5C70"/>
    <w:rsid w:val="00EC7023"/>
    <w:rsid w:val="00ED0E41"/>
    <w:rsid w:val="00ED2C9A"/>
    <w:rsid w:val="00ED4A81"/>
    <w:rsid w:val="00ED4D1A"/>
    <w:rsid w:val="00ED59FA"/>
    <w:rsid w:val="00ED5D5F"/>
    <w:rsid w:val="00ED680B"/>
    <w:rsid w:val="00EE0124"/>
    <w:rsid w:val="00EE02FC"/>
    <w:rsid w:val="00EE33A9"/>
    <w:rsid w:val="00EE39EE"/>
    <w:rsid w:val="00EE64E9"/>
    <w:rsid w:val="00EF0A41"/>
    <w:rsid w:val="00EF3A2C"/>
    <w:rsid w:val="00EF4EFA"/>
    <w:rsid w:val="00EF672B"/>
    <w:rsid w:val="00F00172"/>
    <w:rsid w:val="00F00F27"/>
    <w:rsid w:val="00F02D4C"/>
    <w:rsid w:val="00F0574F"/>
    <w:rsid w:val="00F13E45"/>
    <w:rsid w:val="00F15FCA"/>
    <w:rsid w:val="00F2087A"/>
    <w:rsid w:val="00F20C0C"/>
    <w:rsid w:val="00F20D0F"/>
    <w:rsid w:val="00F215DD"/>
    <w:rsid w:val="00F216C6"/>
    <w:rsid w:val="00F23B16"/>
    <w:rsid w:val="00F26236"/>
    <w:rsid w:val="00F267E3"/>
    <w:rsid w:val="00F27D6C"/>
    <w:rsid w:val="00F3057C"/>
    <w:rsid w:val="00F31BFA"/>
    <w:rsid w:val="00F31DD2"/>
    <w:rsid w:val="00F326AD"/>
    <w:rsid w:val="00F3302D"/>
    <w:rsid w:val="00F34B9E"/>
    <w:rsid w:val="00F34CA9"/>
    <w:rsid w:val="00F35139"/>
    <w:rsid w:val="00F3539F"/>
    <w:rsid w:val="00F4483B"/>
    <w:rsid w:val="00F46152"/>
    <w:rsid w:val="00F475F9"/>
    <w:rsid w:val="00F50AA5"/>
    <w:rsid w:val="00F53536"/>
    <w:rsid w:val="00F5572E"/>
    <w:rsid w:val="00F563E4"/>
    <w:rsid w:val="00F57A9D"/>
    <w:rsid w:val="00F57F50"/>
    <w:rsid w:val="00F60BB6"/>
    <w:rsid w:val="00F613AA"/>
    <w:rsid w:val="00F63F4C"/>
    <w:rsid w:val="00F64F93"/>
    <w:rsid w:val="00F660A1"/>
    <w:rsid w:val="00F670F3"/>
    <w:rsid w:val="00F702EA"/>
    <w:rsid w:val="00F707E7"/>
    <w:rsid w:val="00F70B69"/>
    <w:rsid w:val="00F72759"/>
    <w:rsid w:val="00F76335"/>
    <w:rsid w:val="00F808BC"/>
    <w:rsid w:val="00F80B99"/>
    <w:rsid w:val="00F80C1A"/>
    <w:rsid w:val="00F81BAD"/>
    <w:rsid w:val="00F82FCF"/>
    <w:rsid w:val="00F831D9"/>
    <w:rsid w:val="00F83FAA"/>
    <w:rsid w:val="00F8711A"/>
    <w:rsid w:val="00F9092B"/>
    <w:rsid w:val="00F90C75"/>
    <w:rsid w:val="00F9206A"/>
    <w:rsid w:val="00F92C0E"/>
    <w:rsid w:val="00F9490F"/>
    <w:rsid w:val="00F949DB"/>
    <w:rsid w:val="00F95997"/>
    <w:rsid w:val="00F96BDB"/>
    <w:rsid w:val="00F9734F"/>
    <w:rsid w:val="00F979BC"/>
    <w:rsid w:val="00FA076B"/>
    <w:rsid w:val="00FA2149"/>
    <w:rsid w:val="00FA4BA5"/>
    <w:rsid w:val="00FA4E07"/>
    <w:rsid w:val="00FA622D"/>
    <w:rsid w:val="00FA6E20"/>
    <w:rsid w:val="00FA7147"/>
    <w:rsid w:val="00FB2BE7"/>
    <w:rsid w:val="00FB51D4"/>
    <w:rsid w:val="00FB5233"/>
    <w:rsid w:val="00FB5B97"/>
    <w:rsid w:val="00FB640C"/>
    <w:rsid w:val="00FB6A8E"/>
    <w:rsid w:val="00FC32AD"/>
    <w:rsid w:val="00FC3D06"/>
    <w:rsid w:val="00FC5A69"/>
    <w:rsid w:val="00FC646F"/>
    <w:rsid w:val="00FD0AC9"/>
    <w:rsid w:val="00FD2CF8"/>
    <w:rsid w:val="00FD3158"/>
    <w:rsid w:val="00FD3C02"/>
    <w:rsid w:val="00FD67FB"/>
    <w:rsid w:val="00FD711E"/>
    <w:rsid w:val="00FD7417"/>
    <w:rsid w:val="00FE2264"/>
    <w:rsid w:val="00FE3A81"/>
    <w:rsid w:val="00FE4656"/>
    <w:rsid w:val="00FF12B6"/>
    <w:rsid w:val="00FF3124"/>
    <w:rsid w:val="00FF691A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514C2"/>
  <w15:chartTrackingRefBased/>
  <w15:docId w15:val="{F7AF0E34-C009-475F-8113-94A5FF3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0D3"/>
    <w:pPr>
      <w:jc w:val="both"/>
    </w:pPr>
  </w:style>
  <w:style w:type="paragraph" w:styleId="Ttulo1">
    <w:name w:val="heading 1"/>
    <w:basedOn w:val="Normal"/>
    <w:next w:val="Normal"/>
    <w:link w:val="Ttulo1Car"/>
    <w:qFormat/>
    <w:rsid w:val="008C45EC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8C45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8C45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C45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8C45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C45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8C45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8C45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8C45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45EC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A6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E3C"/>
    <w:rPr>
      <w:lang w:val="es-419"/>
    </w:rPr>
  </w:style>
  <w:style w:type="table" w:customStyle="1" w:styleId="Tabladecuadrcula41">
    <w:name w:val="Tabla de cuadrícula 41"/>
    <w:basedOn w:val="Tablanormal"/>
    <w:next w:val="Tabladecuadrcula4"/>
    <w:uiPriority w:val="49"/>
    <w:rsid w:val="00BA6E3C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decuadrcula4">
    <w:name w:val="Grid Table 4"/>
    <w:basedOn w:val="Tablanormal"/>
    <w:uiPriority w:val="49"/>
    <w:rsid w:val="00BA6E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326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26A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326A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326AD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BDB"/>
    <w:rPr>
      <w:lang w:val="es-419"/>
    </w:rPr>
  </w:style>
  <w:style w:type="character" w:customStyle="1" w:styleId="Ttulo1Car">
    <w:name w:val="Título 1 Car"/>
    <w:basedOn w:val="Fuentedeprrafopredeter"/>
    <w:link w:val="Ttulo1"/>
    <w:rsid w:val="008C45EC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rsid w:val="008C45EC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8C45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C45EC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4F516B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F51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51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516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16B"/>
    <w:rPr>
      <w:rFonts w:ascii="Segoe UI" w:hAnsi="Segoe UI" w:cs="Segoe UI"/>
      <w:sz w:val="18"/>
      <w:szCs w:val="18"/>
      <w:lang w:val="es-419"/>
    </w:rPr>
  </w:style>
  <w:style w:type="paragraph" w:customStyle="1" w:styleId="NMPTitulo1">
    <w:name w:val="NMP Titulo 1"/>
    <w:basedOn w:val="Ttulo1"/>
    <w:link w:val="NMPTitulo1Car"/>
    <w:rsid w:val="00A15EB4"/>
    <w:rPr>
      <w:color w:val="7B230B"/>
    </w:rPr>
  </w:style>
  <w:style w:type="paragraph" w:customStyle="1" w:styleId="NMPTitulo2">
    <w:name w:val="NMP Titulo 2"/>
    <w:basedOn w:val="Ttulo2"/>
    <w:link w:val="NMPTitulo2Car"/>
    <w:rsid w:val="00A15EB4"/>
    <w:rPr>
      <w:color w:val="7B230B"/>
    </w:rPr>
  </w:style>
  <w:style w:type="character" w:customStyle="1" w:styleId="NMPTitulo1Car">
    <w:name w:val="NMP Titulo 1 Car"/>
    <w:basedOn w:val="Ttulo1Car"/>
    <w:link w:val="NMPTitulo1"/>
    <w:rsid w:val="00A15EB4"/>
    <w:rPr>
      <w:rFonts w:asciiTheme="majorHAnsi" w:eastAsiaTheme="majorEastAsia" w:hAnsiTheme="majorHAnsi" w:cstheme="majorBidi"/>
      <w:caps w:val="0"/>
      <w:color w:val="7B230B"/>
      <w:sz w:val="32"/>
      <w:szCs w:val="32"/>
    </w:rPr>
  </w:style>
  <w:style w:type="paragraph" w:customStyle="1" w:styleId="NMPTitulo3">
    <w:name w:val="NMP Titulo 3"/>
    <w:basedOn w:val="Ttulo3"/>
    <w:link w:val="NMPTitulo3Car"/>
    <w:rsid w:val="00A15EB4"/>
    <w:rPr>
      <w:color w:val="7B230B"/>
    </w:rPr>
  </w:style>
  <w:style w:type="character" w:customStyle="1" w:styleId="NMPTitulo2Car">
    <w:name w:val="NMP Titulo 2 Car"/>
    <w:basedOn w:val="Ttulo2Car"/>
    <w:link w:val="NMPTitulo2"/>
    <w:rsid w:val="00A15EB4"/>
    <w:rPr>
      <w:rFonts w:asciiTheme="majorHAnsi" w:eastAsiaTheme="majorEastAsia" w:hAnsiTheme="majorHAnsi" w:cstheme="majorBidi"/>
      <w:smallCaps w:val="0"/>
      <w:color w:val="7B230B"/>
      <w:sz w:val="26"/>
      <w:szCs w:val="26"/>
    </w:rPr>
  </w:style>
  <w:style w:type="paragraph" w:customStyle="1" w:styleId="NMPParrafo">
    <w:name w:val="NMP Parrafo"/>
    <w:basedOn w:val="Normal"/>
    <w:link w:val="NMPParrafoCar"/>
    <w:rsid w:val="007051BF"/>
  </w:style>
  <w:style w:type="character" w:customStyle="1" w:styleId="NMPTitulo3Car">
    <w:name w:val="NMP Titulo 3 Car"/>
    <w:basedOn w:val="Ttulo3Car"/>
    <w:link w:val="NMPTitulo3"/>
    <w:rsid w:val="00A15EB4"/>
    <w:rPr>
      <w:rFonts w:asciiTheme="majorHAnsi" w:eastAsiaTheme="majorEastAsia" w:hAnsiTheme="majorHAnsi" w:cstheme="majorBidi"/>
      <w:color w:val="7B230B"/>
      <w:sz w:val="24"/>
      <w:szCs w:val="24"/>
    </w:rPr>
  </w:style>
  <w:style w:type="paragraph" w:customStyle="1" w:styleId="Ttulo10">
    <w:name w:val="Título1"/>
    <w:basedOn w:val="Normal"/>
    <w:next w:val="Normal"/>
    <w:link w:val="PuestoCar"/>
    <w:uiPriority w:val="10"/>
    <w:rsid w:val="00303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character" w:customStyle="1" w:styleId="NMPParrafoCar">
    <w:name w:val="NMP Parrafo Car"/>
    <w:basedOn w:val="Fuentedeprrafopredeter"/>
    <w:link w:val="NMPParrafo"/>
    <w:rsid w:val="007051BF"/>
    <w:rPr>
      <w:lang w:val="es-419"/>
    </w:rPr>
  </w:style>
  <w:style w:type="paragraph" w:customStyle="1" w:styleId="Tabletext">
    <w:name w:val="Tabletext"/>
    <w:basedOn w:val="Normal"/>
    <w:rsid w:val="003034DD"/>
    <w:pPr>
      <w:keepLines/>
      <w:spacing w:line="288" w:lineRule="auto"/>
    </w:pPr>
    <w:rPr>
      <w:rFonts w:eastAsiaTheme="minorEastAsia"/>
      <w:lang w:eastAsia="es-MX"/>
    </w:rPr>
  </w:style>
  <w:style w:type="character" w:customStyle="1" w:styleId="PuestoCar">
    <w:name w:val="Puesto Car"/>
    <w:basedOn w:val="Fuentedeprrafopredeter"/>
    <w:link w:val="Ttulo10"/>
    <w:uiPriority w:val="10"/>
    <w:rsid w:val="003034D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eastAsia="es-MX"/>
    </w:rPr>
  </w:style>
  <w:style w:type="table" w:styleId="Tablaconcuadrcula">
    <w:name w:val="Table Grid"/>
    <w:basedOn w:val="Tablanormal"/>
    <w:uiPriority w:val="39"/>
    <w:rsid w:val="0030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Variable">
    <w:name w:val="Highlighted Variable"/>
    <w:rsid w:val="00691E20"/>
    <w:rPr>
      <w:color w:val="0000FF"/>
    </w:rPr>
  </w:style>
  <w:style w:type="paragraph" w:styleId="Textoindependiente">
    <w:name w:val="Body Text"/>
    <w:basedOn w:val="Normal"/>
    <w:link w:val="TextoindependienteCar"/>
    <w:rsid w:val="00691E20"/>
    <w:pPr>
      <w:keepLines/>
      <w:spacing w:line="288" w:lineRule="auto"/>
      <w:ind w:left="720"/>
    </w:pPr>
    <w:rPr>
      <w:rFonts w:eastAsiaTheme="minorEastAsia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691E20"/>
    <w:rPr>
      <w:rFonts w:eastAsiaTheme="minorEastAsia"/>
      <w:sz w:val="21"/>
      <w:szCs w:val="21"/>
      <w:lang w:eastAsia="es-MX"/>
    </w:rPr>
  </w:style>
  <w:style w:type="paragraph" w:customStyle="1" w:styleId="Sinespaciado1">
    <w:name w:val="Sin espaciado1"/>
    <w:rsid w:val="002D2D0E"/>
    <w:pPr>
      <w:suppressAutoHyphens/>
      <w:spacing w:before="240" w:after="240" w:line="240" w:lineRule="auto"/>
      <w:ind w:left="720"/>
    </w:pPr>
    <w:rPr>
      <w:rFonts w:ascii="Calibri" w:eastAsia="Times New Roman" w:hAnsi="Calibri" w:cs="Calibri"/>
      <w:bCs/>
      <w:color w:val="262626"/>
      <w:lang w:eastAsia="ar-SA"/>
    </w:rPr>
  </w:style>
  <w:style w:type="character" w:customStyle="1" w:styleId="x25">
    <w:name w:val="x25"/>
    <w:rsid w:val="00F613AA"/>
  </w:style>
  <w:style w:type="paragraph" w:customStyle="1" w:styleId="HeaderFooterStyle">
    <w:name w:val="Header &amp; Footer Style"/>
    <w:basedOn w:val="Piedepgina"/>
    <w:link w:val="HeaderFooterStyleChar"/>
    <w:locked/>
    <w:rsid w:val="005359A9"/>
    <w:pPr>
      <w:jc w:val="right"/>
    </w:pPr>
    <w:rPr>
      <w:rFonts w:eastAsiaTheme="minorEastAsia"/>
      <w:color w:val="A5300F"/>
    </w:rPr>
  </w:style>
  <w:style w:type="character" w:customStyle="1" w:styleId="HeaderFooterStyleChar">
    <w:name w:val="Header &amp; Footer Style Char"/>
    <w:basedOn w:val="PiedepginaCar"/>
    <w:link w:val="HeaderFooterStyle"/>
    <w:rsid w:val="005359A9"/>
    <w:rPr>
      <w:rFonts w:eastAsiaTheme="minorEastAsia"/>
      <w:color w:val="A5300F"/>
      <w:sz w:val="21"/>
      <w:szCs w:val="21"/>
      <w:lang w:val="es-419"/>
    </w:rPr>
  </w:style>
  <w:style w:type="character" w:customStyle="1" w:styleId="Ttulo4Car">
    <w:name w:val="Título 4 Car"/>
    <w:basedOn w:val="Fuentedeprrafopredeter"/>
    <w:link w:val="Ttulo4"/>
    <w:semiHidden/>
    <w:rsid w:val="008C45E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8C45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semiHidden/>
    <w:rsid w:val="008C45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8C45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8C45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8C45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8C45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99"/>
    <w:qFormat/>
    <w:rsid w:val="008C45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99"/>
    <w:rsid w:val="008C45EC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99"/>
    <w:qFormat/>
    <w:rsid w:val="008C45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99"/>
    <w:rsid w:val="008C45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C45EC"/>
    <w:rPr>
      <w:b/>
      <w:bCs/>
    </w:rPr>
  </w:style>
  <w:style w:type="character" w:styleId="nfasis">
    <w:name w:val="Emphasis"/>
    <w:basedOn w:val="Fuentedeprrafopredeter"/>
    <w:uiPriority w:val="20"/>
    <w:qFormat/>
    <w:rsid w:val="008C45EC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5EC"/>
  </w:style>
  <w:style w:type="paragraph" w:styleId="Cita">
    <w:name w:val="Quote"/>
    <w:basedOn w:val="Normal"/>
    <w:next w:val="Normal"/>
    <w:link w:val="CitaCar"/>
    <w:uiPriority w:val="29"/>
    <w:qFormat/>
    <w:rsid w:val="008C45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C45E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5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5EC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C45E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C45E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C45EC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C45EC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C45E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45EC"/>
    <w:pPr>
      <w:outlineLvl w:val="9"/>
    </w:pPr>
  </w:style>
  <w:style w:type="character" w:styleId="Mencinsinresolver">
    <w:name w:val="Unresolved Mention"/>
    <w:basedOn w:val="Fuentedeprrafopredeter"/>
    <w:uiPriority w:val="99"/>
    <w:semiHidden/>
    <w:unhideWhenUsed/>
    <w:rsid w:val="0053571B"/>
    <w:rPr>
      <w:color w:val="605E5C"/>
      <w:shd w:val="clear" w:color="auto" w:fill="E1DFDD"/>
    </w:rPr>
  </w:style>
  <w:style w:type="table" w:customStyle="1" w:styleId="Tabladecuadrcula42">
    <w:name w:val="Tabla de cuadrícula 42"/>
    <w:basedOn w:val="Tablanormal"/>
    <w:next w:val="Tabladecuadrcula4"/>
    <w:uiPriority w:val="49"/>
    <w:rsid w:val="00BF53D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643C1"/>
    <w:rPr>
      <w:color w:val="B26B02" w:themeColor="followedHyperlink"/>
      <w:u w:val="single"/>
    </w:rPr>
  </w:style>
  <w:style w:type="paragraph" w:customStyle="1" w:styleId="Cambio">
    <w:name w:val="Cambio"/>
    <w:basedOn w:val="Sinespaciado"/>
    <w:link w:val="CambioChar"/>
    <w:rsid w:val="003B3669"/>
    <w:pPr>
      <w:spacing w:before="40" w:after="40"/>
    </w:pPr>
    <w:rPr>
      <w:caps/>
      <w:color w:val="3F2F29" w:themeColor="accent5" w:themeShade="80"/>
      <w:sz w:val="28"/>
      <w:szCs w:val="28"/>
    </w:rPr>
  </w:style>
  <w:style w:type="character" w:customStyle="1" w:styleId="CambioChar">
    <w:name w:val="Cambio Char"/>
    <w:basedOn w:val="SinespaciadoCar"/>
    <w:link w:val="Cambio"/>
    <w:rsid w:val="003B3669"/>
    <w:rPr>
      <w:caps/>
      <w:color w:val="3F2F29" w:themeColor="accent5" w:themeShade="80"/>
      <w:sz w:val="28"/>
      <w:szCs w:val="2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5E54"/>
    <w:rPr>
      <w:b/>
      <w:bCs/>
      <w:sz w:val="20"/>
      <w:szCs w:val="20"/>
    </w:rPr>
  </w:style>
  <w:style w:type="paragraph" w:customStyle="1" w:styleId="Sinespaciado2">
    <w:name w:val="Sin espaciado2"/>
    <w:qFormat/>
    <w:rsid w:val="00B01E3B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response-test-text">
    <w:name w:val="response-test-text"/>
    <w:basedOn w:val="Fuentedeprrafopredeter"/>
    <w:rsid w:val="002E1453"/>
  </w:style>
  <w:style w:type="character" w:customStyle="1" w:styleId="response-test-status">
    <w:name w:val="response-test-status"/>
    <w:basedOn w:val="Fuentedeprrafopredeter"/>
    <w:rsid w:val="002E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jpeg"/><Relationship Id="rId10" Type="http://schemas.openxmlformats.org/officeDocument/2006/relationships/footnotes" Target="footnotes.xml"/><Relationship Id="rId19" Type="http://schemas.openxmlformats.org/officeDocument/2006/relationships/hyperlink" Target="http://dev1775-ms-intermediario-redis.mybluemix.net/api/partidas/v1/infoprenda" TargetMode="External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://dev1775-ms-intermediario-redis.mybluemix.net/api/partidas/v1/infoprenda?id=Infoprenda-22170-23-1628783013127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_Benitez\Downloads\PruebasUnitarias.dotm" TargetMode="External"/></Relationships>
</file>

<file path=word/theme/theme1.xml><?xml version="1.0" encoding="utf-8"?>
<a:theme xmlns:a="http://schemas.openxmlformats.org/drawingml/2006/main" name="SPS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019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6F2FFE2202D849BC978B4A7C969C62" ma:contentTypeVersion="11" ma:contentTypeDescription="Crear nuevo documento." ma:contentTypeScope="" ma:versionID="bb7b179d634ed25bbe89450a0ab6331a">
  <xsd:schema xmlns:xsd="http://www.w3.org/2001/XMLSchema" xmlns:xs="http://www.w3.org/2001/XMLSchema" xmlns:p="http://schemas.microsoft.com/office/2006/metadata/properties" xmlns:ns2="b03b7f95-5f1f-4744-8d72-e8ddd8e2639d" xmlns:ns3="97bccce1-a18a-4ccf-9e55-b75e58ff193f" targetNamespace="http://schemas.microsoft.com/office/2006/metadata/properties" ma:root="true" ma:fieldsID="0657f2352f936adbc1ce871340b68221" ns2:_="" ns3:_="">
    <xsd:import namespace="b03b7f95-5f1f-4744-8d72-e8ddd8e2639d"/>
    <xsd:import namespace="97bccce1-a18a-4ccf-9e55-b75e58ff193f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b7f95-5f1f-4744-8d72-e8ddd8e2639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ccce1-a18a-4ccf-9e55-b75e58ff1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10B32-9168-4ED5-8BD4-C81DD48B56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DA742C-EB45-444F-9280-799EBCA56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b7f95-5f1f-4744-8d72-e8ddd8e2639d"/>
    <ds:schemaRef ds:uri="97bccce1-a18a-4ccf-9e55-b75e58ff1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31BF32-4393-4650-8F39-F99C4AE953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75717D-042C-4B04-99E4-85433CDA06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PruebasUnitarias</Template>
  <TotalTime>6609</TotalTime>
  <Pages>21</Pages>
  <Words>1412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unitarias</vt:lpstr>
      <vt:lpstr>Pruebas unitarias Mensajeria Util</vt:lpstr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unitarias</dc:title>
  <dc:subject>Ms intermediario redis.</dc:subject>
  <dc:creator>Marco_Benitez</dc:creator>
  <cp:keywords/>
  <dc:description/>
  <cp:lastModifiedBy>Juan Carlos García</cp:lastModifiedBy>
  <cp:revision>311</cp:revision>
  <dcterms:created xsi:type="dcterms:W3CDTF">2020-04-02T01:04:00Z</dcterms:created>
  <dcterms:modified xsi:type="dcterms:W3CDTF">2021-10-18T22:11:00Z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0x010100FF6F2FFE2202D849BC978B4A7C969C62</vt:lpwstr>
  </property>
</Properties>
</file>